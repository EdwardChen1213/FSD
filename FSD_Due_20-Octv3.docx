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E84C7E2" w14:textId="77777777" w:rsidR="00BE73A7" w:rsidRDefault="00BE73A7" w:rsidP="008B45E7">
      <w:pPr>
        <w:rPr>
          <w:b/>
          <w:szCs w:val="24"/>
        </w:rPr>
      </w:pPr>
    </w:p>
    <w:p w14:paraId="26F51D8B" w14:textId="77777777" w:rsidR="00BE73A7" w:rsidRPr="00A348B0" w:rsidRDefault="00BE73A7" w:rsidP="008B45E7">
      <w:pPr>
        <w:rPr>
          <w:b/>
          <w:szCs w:val="24"/>
        </w:rPr>
      </w:pPr>
    </w:p>
    <w:p w14:paraId="40BE949B" w14:textId="61BA330F" w:rsidR="0016110F" w:rsidRPr="00A348B0" w:rsidRDefault="00D61924" w:rsidP="0050020F">
      <w:pPr>
        <w:tabs>
          <w:tab w:val="center" w:pos="5099"/>
          <w:tab w:val="left" w:pos="6924"/>
        </w:tabs>
        <w:outlineLvl w:val="0"/>
        <w:rPr>
          <w:b/>
          <w:szCs w:val="24"/>
          <w:lang w:val="en-US" w:eastAsia="zh-CN"/>
        </w:rPr>
      </w:pPr>
      <w:r w:rsidRPr="00A348B0">
        <w:rPr>
          <w:b/>
          <w:szCs w:val="24"/>
          <w:lang w:eastAsia="zh-CN"/>
        </w:rPr>
        <w:tab/>
        <w:t>3 Me</w:t>
      </w:r>
      <w:r w:rsidR="00C21D87" w:rsidRPr="00A348B0">
        <w:rPr>
          <w:b/>
          <w:szCs w:val="24"/>
          <w:lang w:val="en-US" w:eastAsia="zh-CN"/>
        </w:rPr>
        <w:t>thods in</w:t>
      </w:r>
      <w:r w:rsidRPr="00A348B0">
        <w:rPr>
          <w:b/>
          <w:szCs w:val="24"/>
          <w:lang w:val="en-US" w:eastAsia="zh-CN"/>
        </w:rPr>
        <w:t xml:space="preserve"> Java code</w:t>
      </w:r>
      <w:r w:rsidRPr="00A348B0">
        <w:rPr>
          <w:b/>
          <w:szCs w:val="24"/>
          <w:lang w:val="en-US" w:eastAsia="zh-CN"/>
        </w:rPr>
        <w:tab/>
      </w:r>
    </w:p>
    <w:p w14:paraId="3F55BDB3" w14:textId="77777777" w:rsidR="00D61924" w:rsidRPr="00A348B0" w:rsidRDefault="00D61924" w:rsidP="00D61924">
      <w:pPr>
        <w:tabs>
          <w:tab w:val="center" w:pos="5099"/>
          <w:tab w:val="left" w:pos="6924"/>
        </w:tabs>
        <w:rPr>
          <w:b/>
          <w:szCs w:val="24"/>
          <w:lang w:val="en-US" w:eastAsia="zh-CN"/>
        </w:rPr>
      </w:pPr>
    </w:p>
    <w:p w14:paraId="575B6407" w14:textId="77777777" w:rsidR="00D61924" w:rsidRPr="00A348B0" w:rsidRDefault="00D61924" w:rsidP="00D61924">
      <w:pPr>
        <w:tabs>
          <w:tab w:val="center" w:pos="5099"/>
          <w:tab w:val="left" w:pos="6924"/>
        </w:tabs>
        <w:rPr>
          <w:szCs w:val="24"/>
          <w:lang w:val="en-US" w:eastAsia="zh-CN"/>
        </w:rPr>
      </w:pPr>
    </w:p>
    <w:p w14:paraId="798570B7" w14:textId="77777777" w:rsidR="00D61924" w:rsidRPr="00A348B0" w:rsidRDefault="00D61924" w:rsidP="00D61924">
      <w:pPr>
        <w:rPr>
          <w:szCs w:val="24"/>
          <w:lang w:val="en-US" w:eastAsia="zh-CN"/>
        </w:rPr>
      </w:pPr>
    </w:p>
    <w:p w14:paraId="15DDE6EB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java.util</w:t>
      </w:r>
      <w:proofErr w:type="gramEnd"/>
      <w:r w:rsidRPr="00A348B0">
        <w:rPr>
          <w:szCs w:val="24"/>
          <w:lang w:val="en-US" w:eastAsia="zh-CN"/>
        </w:rPr>
        <w:t>.Scanner;</w:t>
      </w:r>
    </w:p>
    <w:p w14:paraId="7CF0813C" w14:textId="77777777" w:rsidR="00D61924" w:rsidRPr="00A348B0" w:rsidRDefault="00D61924" w:rsidP="00D61924">
      <w:pPr>
        <w:rPr>
          <w:szCs w:val="24"/>
          <w:lang w:val="en-US" w:eastAsia="zh-CN"/>
        </w:rPr>
      </w:pPr>
    </w:p>
    <w:p w14:paraId="319AE005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class </w:t>
      </w:r>
      <w:proofErr w:type="gramStart"/>
      <w:r w:rsidRPr="00A348B0">
        <w:rPr>
          <w:szCs w:val="24"/>
          <w:lang w:val="en-US" w:eastAsia="zh-CN"/>
        </w:rPr>
        <w:t>Bill{</w:t>
      </w:r>
      <w:proofErr w:type="gramEnd"/>
    </w:p>
    <w:p w14:paraId="1D90F829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protected String customerName;</w:t>
      </w:r>
    </w:p>
    <w:p w14:paraId="5D8CF64A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protected int roomNumber;</w:t>
      </w:r>
    </w:p>
    <w:p w14:paraId="03D153F9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protected double fee;</w:t>
      </w:r>
    </w:p>
    <w:p w14:paraId="108F17D4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protected String dateCredited;</w:t>
      </w:r>
    </w:p>
    <w:p w14:paraId="5C91E579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Scanner in = new Scanner(System.in);</w:t>
      </w:r>
    </w:p>
    <w:p w14:paraId="641D3B68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</w:p>
    <w:p w14:paraId="507CE690" w14:textId="77777777" w:rsidR="00D61924" w:rsidRPr="00A348B0" w:rsidRDefault="00D61924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Bill(</w:t>
      </w:r>
      <w:proofErr w:type="gramEnd"/>
      <w:r w:rsidRPr="00A348B0">
        <w:rPr>
          <w:szCs w:val="24"/>
          <w:lang w:val="en-US" w:eastAsia="zh-CN"/>
        </w:rPr>
        <w:t>) {</w:t>
      </w:r>
    </w:p>
    <w:p w14:paraId="62A5FDB9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}</w:t>
      </w:r>
    </w:p>
    <w:p w14:paraId="15039320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//Structure</w:t>
      </w:r>
    </w:p>
    <w:p w14:paraId="45300233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</w:p>
    <w:p w14:paraId="5DD1349E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protected void </w:t>
      </w:r>
      <w:proofErr w:type="gramStart"/>
      <w:r w:rsidRPr="00A348B0">
        <w:rPr>
          <w:szCs w:val="24"/>
          <w:lang w:val="en-US" w:eastAsia="zh-CN"/>
        </w:rPr>
        <w:t>setBill( String</w:t>
      </w:r>
      <w:proofErr w:type="gramEnd"/>
      <w:r w:rsidRPr="00A348B0">
        <w:rPr>
          <w:szCs w:val="24"/>
          <w:lang w:val="en-US" w:eastAsia="zh-CN"/>
        </w:rPr>
        <w:t xml:space="preserve"> customerName, int roomNumber,double fee, String dateCredited) {</w:t>
      </w:r>
    </w:p>
    <w:p w14:paraId="3DDC8649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this.customerName</w:t>
      </w:r>
      <w:proofErr w:type="gramEnd"/>
      <w:r w:rsidRPr="00A348B0">
        <w:rPr>
          <w:szCs w:val="24"/>
          <w:lang w:val="en-US" w:eastAsia="zh-CN"/>
        </w:rPr>
        <w:t>= customerName;</w:t>
      </w:r>
    </w:p>
    <w:p w14:paraId="50188625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this.roomNumber</w:t>
      </w:r>
      <w:proofErr w:type="gramEnd"/>
      <w:r w:rsidRPr="00A348B0">
        <w:rPr>
          <w:szCs w:val="24"/>
          <w:lang w:val="en-US" w:eastAsia="zh-CN"/>
        </w:rPr>
        <w:t>= roomNumber;</w:t>
      </w:r>
    </w:p>
    <w:p w14:paraId="57DF1B4C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this.fee= fee;</w:t>
      </w:r>
    </w:p>
    <w:p w14:paraId="252714FE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this.dateCredited</w:t>
      </w:r>
      <w:proofErr w:type="gramEnd"/>
      <w:r w:rsidRPr="00A348B0">
        <w:rPr>
          <w:szCs w:val="24"/>
          <w:lang w:val="en-US" w:eastAsia="zh-CN"/>
        </w:rPr>
        <w:t>= dateCredited;</w:t>
      </w:r>
    </w:p>
    <w:p w14:paraId="675D1AB4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}</w:t>
      </w:r>
    </w:p>
    <w:p w14:paraId="79D661B3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</w:p>
    <w:p w14:paraId="306F08F7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public void </w:t>
      </w:r>
      <w:proofErr w:type="gramStart"/>
      <w:r w:rsidRPr="00A348B0">
        <w:rPr>
          <w:szCs w:val="24"/>
          <w:lang w:val="en-US" w:eastAsia="zh-CN"/>
        </w:rPr>
        <w:t>printPayment(</w:t>
      </w:r>
      <w:proofErr w:type="gramEnd"/>
      <w:r w:rsidRPr="00A348B0">
        <w:rPr>
          <w:szCs w:val="24"/>
          <w:lang w:val="en-US" w:eastAsia="zh-CN"/>
        </w:rPr>
        <w:t>) {</w:t>
      </w:r>
    </w:p>
    <w:p w14:paraId="2EB7A5CD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System.out.println("\r");</w:t>
      </w:r>
    </w:p>
    <w:p w14:paraId="56607A8B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System.out.println("***************Customer "+</w:t>
      </w:r>
      <w:proofErr w:type="gramStart"/>
      <w:r w:rsidRPr="00A348B0">
        <w:rPr>
          <w:szCs w:val="24"/>
          <w:lang w:val="en-US" w:eastAsia="zh-CN"/>
        </w:rPr>
        <w:t>this.customerName</w:t>
      </w:r>
      <w:proofErr w:type="gramEnd"/>
      <w:r w:rsidRPr="00A348B0">
        <w:rPr>
          <w:szCs w:val="24"/>
          <w:lang w:val="en-US" w:eastAsia="zh-CN"/>
        </w:rPr>
        <w:t>+"'s payment details*******************");</w:t>
      </w:r>
    </w:p>
    <w:p w14:paraId="4E4A14DD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System.out.println("\r");</w:t>
      </w:r>
    </w:p>
    <w:p w14:paraId="0B0F517B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System.out.println("\t\t Customer name is "+ </w:t>
      </w:r>
      <w:proofErr w:type="gramStart"/>
      <w:r w:rsidRPr="00A348B0">
        <w:rPr>
          <w:szCs w:val="24"/>
          <w:lang w:val="en-US" w:eastAsia="zh-CN"/>
        </w:rPr>
        <w:t>this.customerName</w:t>
      </w:r>
      <w:proofErr w:type="gramEnd"/>
      <w:r w:rsidRPr="00A348B0">
        <w:rPr>
          <w:szCs w:val="24"/>
          <w:lang w:val="en-US" w:eastAsia="zh-CN"/>
        </w:rPr>
        <w:t>);</w:t>
      </w:r>
    </w:p>
    <w:p w14:paraId="65B5A470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System.out.println("\t\t Room Number is "+ </w:t>
      </w:r>
      <w:proofErr w:type="gramStart"/>
      <w:r w:rsidRPr="00A348B0">
        <w:rPr>
          <w:szCs w:val="24"/>
          <w:lang w:val="en-US" w:eastAsia="zh-CN"/>
        </w:rPr>
        <w:t>this.roomNumber</w:t>
      </w:r>
      <w:proofErr w:type="gramEnd"/>
      <w:r w:rsidRPr="00A348B0">
        <w:rPr>
          <w:szCs w:val="24"/>
          <w:lang w:val="en-US" w:eastAsia="zh-CN"/>
        </w:rPr>
        <w:t>);</w:t>
      </w:r>
    </w:p>
    <w:p w14:paraId="047244D7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System.out.println("\t\t Amount is "+ this.fee+" dollors");</w:t>
      </w:r>
    </w:p>
    <w:p w14:paraId="2EC7B204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System.out.println("\t\t Date Credited is "+ </w:t>
      </w:r>
      <w:proofErr w:type="gramStart"/>
      <w:r w:rsidRPr="00A348B0">
        <w:rPr>
          <w:szCs w:val="24"/>
          <w:lang w:val="en-US" w:eastAsia="zh-CN"/>
        </w:rPr>
        <w:t>this.dateCredited</w:t>
      </w:r>
      <w:proofErr w:type="gramEnd"/>
      <w:r w:rsidRPr="00A348B0">
        <w:rPr>
          <w:szCs w:val="24"/>
          <w:lang w:val="en-US" w:eastAsia="zh-CN"/>
        </w:rPr>
        <w:t>);</w:t>
      </w:r>
    </w:p>
    <w:p w14:paraId="3E0508FD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System.out.println("\r");</w:t>
      </w:r>
    </w:p>
    <w:p w14:paraId="62369AF7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System.out.println("***************Your payment details </w:t>
      </w:r>
      <w:proofErr w:type="gramStart"/>
      <w:r w:rsidRPr="00A348B0">
        <w:rPr>
          <w:szCs w:val="24"/>
          <w:lang w:val="en-US" w:eastAsia="zh-CN"/>
        </w:rPr>
        <w:t>is</w:t>
      </w:r>
      <w:proofErr w:type="gramEnd"/>
      <w:r w:rsidRPr="00A348B0">
        <w:rPr>
          <w:szCs w:val="24"/>
          <w:lang w:val="en-US" w:eastAsia="zh-CN"/>
        </w:rPr>
        <w:t xml:space="preserve"> showing above**************");</w:t>
      </w:r>
    </w:p>
    <w:p w14:paraId="63E3D364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}</w:t>
      </w:r>
    </w:p>
    <w:p w14:paraId="36317F1E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public void </w:t>
      </w:r>
      <w:proofErr w:type="gramStart"/>
      <w:r w:rsidRPr="00A348B0">
        <w:rPr>
          <w:szCs w:val="24"/>
          <w:lang w:val="en-US" w:eastAsia="zh-CN"/>
        </w:rPr>
        <w:t>paymentMethod(</w:t>
      </w:r>
      <w:proofErr w:type="gramEnd"/>
      <w:r w:rsidRPr="00A348B0">
        <w:rPr>
          <w:szCs w:val="24"/>
          <w:lang w:val="en-US" w:eastAsia="zh-CN"/>
        </w:rPr>
        <w:t>int methodNumber) {</w:t>
      </w:r>
    </w:p>
    <w:p w14:paraId="23E668EF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if (methodNumber == 1) {</w:t>
      </w:r>
    </w:p>
    <w:p w14:paraId="595453CB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System.out.println("Please Pay "+ this.fee+ " dollars"+" to the clerk");</w:t>
      </w:r>
    </w:p>
    <w:p w14:paraId="131F6AB7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}</w:t>
      </w:r>
    </w:p>
    <w:p w14:paraId="374DAB66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else if (methodNumber == 2) {</w:t>
      </w:r>
    </w:p>
    <w:p w14:paraId="39B53562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System.out.println("Please tap or insert your credit card.");</w:t>
      </w:r>
    </w:p>
    <w:p w14:paraId="77CDB575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System.out.println("Plese enter your pin.");</w:t>
      </w:r>
    </w:p>
    <w:p w14:paraId="29B746F0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int p= </w:t>
      </w:r>
      <w:proofErr w:type="gramStart"/>
      <w:r w:rsidRPr="00A348B0">
        <w:rPr>
          <w:szCs w:val="24"/>
          <w:lang w:val="en-US" w:eastAsia="zh-CN"/>
        </w:rPr>
        <w:t>in.nextInt</w:t>
      </w:r>
      <w:proofErr w:type="gramEnd"/>
      <w:r w:rsidRPr="00A348B0">
        <w:rPr>
          <w:szCs w:val="24"/>
          <w:lang w:val="en-US" w:eastAsia="zh-CN"/>
        </w:rPr>
        <w:t>();</w:t>
      </w:r>
    </w:p>
    <w:p w14:paraId="77291B5C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System.out.println("Transaction Approved!");</w:t>
      </w:r>
    </w:p>
    <w:p w14:paraId="7F0B7EC5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}</w:t>
      </w:r>
    </w:p>
    <w:p w14:paraId="770B5090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}</w:t>
      </w:r>
    </w:p>
    <w:p w14:paraId="081E8E0A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</w:p>
    <w:p w14:paraId="173BD480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lastRenderedPageBreak/>
        <w:tab/>
      </w:r>
      <w:r w:rsidRPr="00A348B0">
        <w:rPr>
          <w:szCs w:val="24"/>
          <w:lang w:val="en-US" w:eastAsia="zh-CN"/>
        </w:rPr>
        <w:tab/>
      </w:r>
    </w:p>
    <w:p w14:paraId="6D53F52F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public static void main(</w:t>
      </w:r>
      <w:proofErr w:type="gramStart"/>
      <w:r w:rsidRPr="00A348B0">
        <w:rPr>
          <w:szCs w:val="24"/>
          <w:lang w:val="en-US" w:eastAsia="zh-CN"/>
        </w:rPr>
        <w:t>String[</w:t>
      </w:r>
      <w:proofErr w:type="gramEnd"/>
      <w:r w:rsidRPr="00A348B0">
        <w:rPr>
          <w:szCs w:val="24"/>
          <w:lang w:val="en-US" w:eastAsia="zh-CN"/>
        </w:rPr>
        <w:t>] args) {</w:t>
      </w:r>
    </w:p>
    <w:p w14:paraId="48F1FF3D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Bill customer1= new </w:t>
      </w:r>
      <w:proofErr w:type="gramStart"/>
      <w:r w:rsidRPr="00A348B0">
        <w:rPr>
          <w:szCs w:val="24"/>
          <w:lang w:val="en-US" w:eastAsia="zh-CN"/>
        </w:rPr>
        <w:t>Bill(</w:t>
      </w:r>
      <w:proofErr w:type="gramEnd"/>
      <w:r w:rsidRPr="00A348B0">
        <w:rPr>
          <w:szCs w:val="24"/>
          <w:lang w:val="en-US" w:eastAsia="zh-CN"/>
        </w:rPr>
        <w:t>);</w:t>
      </w:r>
    </w:p>
    <w:p w14:paraId="06D9A80C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@SuppressWarnings("resource")</w:t>
      </w:r>
    </w:p>
    <w:p w14:paraId="67108283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Scanner in = new Scanner(System.in);</w:t>
      </w:r>
    </w:p>
    <w:p w14:paraId="7F6BD798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System.out.println("Please input Customer's name");</w:t>
      </w:r>
    </w:p>
    <w:p w14:paraId="673AD3A8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String n = </w:t>
      </w:r>
      <w:proofErr w:type="gramStart"/>
      <w:r w:rsidRPr="00A348B0">
        <w:rPr>
          <w:szCs w:val="24"/>
          <w:lang w:val="en-US" w:eastAsia="zh-CN"/>
        </w:rPr>
        <w:t>in.next</w:t>
      </w:r>
      <w:proofErr w:type="gramEnd"/>
      <w:r w:rsidRPr="00A348B0">
        <w:rPr>
          <w:szCs w:val="24"/>
          <w:lang w:val="en-US" w:eastAsia="zh-CN"/>
        </w:rPr>
        <w:t>();</w:t>
      </w:r>
    </w:p>
    <w:p w14:paraId="56D6D488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System.out.println("Please input Room Number");</w:t>
      </w:r>
    </w:p>
    <w:p w14:paraId="0AA452F4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int r=</w:t>
      </w:r>
      <w:proofErr w:type="gramStart"/>
      <w:r w:rsidRPr="00A348B0">
        <w:rPr>
          <w:szCs w:val="24"/>
          <w:lang w:val="en-US" w:eastAsia="zh-CN"/>
        </w:rPr>
        <w:t>in.nextInt</w:t>
      </w:r>
      <w:proofErr w:type="gramEnd"/>
      <w:r w:rsidRPr="00A348B0">
        <w:rPr>
          <w:szCs w:val="24"/>
          <w:lang w:val="en-US" w:eastAsia="zh-CN"/>
        </w:rPr>
        <w:t>();</w:t>
      </w:r>
    </w:p>
    <w:p w14:paraId="5D0F238B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System.out.println("Please input total fee");</w:t>
      </w:r>
    </w:p>
    <w:p w14:paraId="28D38196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int f= </w:t>
      </w:r>
      <w:proofErr w:type="gramStart"/>
      <w:r w:rsidRPr="00A348B0">
        <w:rPr>
          <w:szCs w:val="24"/>
          <w:lang w:val="en-US" w:eastAsia="zh-CN"/>
        </w:rPr>
        <w:t>in.nextInt</w:t>
      </w:r>
      <w:proofErr w:type="gramEnd"/>
      <w:r w:rsidRPr="00A348B0">
        <w:rPr>
          <w:szCs w:val="24"/>
          <w:lang w:val="en-US" w:eastAsia="zh-CN"/>
        </w:rPr>
        <w:t>();</w:t>
      </w:r>
    </w:p>
    <w:p w14:paraId="551F1528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System.out.println("Please input dateCredited");</w:t>
      </w:r>
    </w:p>
    <w:p w14:paraId="247B8C2E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String d=</w:t>
      </w:r>
      <w:proofErr w:type="gramStart"/>
      <w:r w:rsidRPr="00A348B0">
        <w:rPr>
          <w:szCs w:val="24"/>
          <w:lang w:val="en-US" w:eastAsia="zh-CN"/>
        </w:rPr>
        <w:t>in.next</w:t>
      </w:r>
      <w:proofErr w:type="gramEnd"/>
      <w:r w:rsidRPr="00A348B0">
        <w:rPr>
          <w:szCs w:val="24"/>
          <w:lang w:val="en-US" w:eastAsia="zh-CN"/>
        </w:rPr>
        <w:t>();</w:t>
      </w:r>
    </w:p>
    <w:p w14:paraId="32BD82B9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customer1.setBill(</w:t>
      </w:r>
      <w:proofErr w:type="gramStart"/>
      <w:r w:rsidRPr="00A348B0">
        <w:rPr>
          <w:szCs w:val="24"/>
          <w:lang w:val="en-US" w:eastAsia="zh-CN"/>
        </w:rPr>
        <w:t>n,r</w:t>
      </w:r>
      <w:proofErr w:type="gramEnd"/>
      <w:r w:rsidRPr="00A348B0">
        <w:rPr>
          <w:szCs w:val="24"/>
          <w:lang w:val="en-US" w:eastAsia="zh-CN"/>
        </w:rPr>
        <w:t>,f,d);</w:t>
      </w:r>
    </w:p>
    <w:p w14:paraId="2B4CCE06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customer1.printPayment();</w:t>
      </w:r>
    </w:p>
    <w:p w14:paraId="3C88755A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</w:p>
    <w:p w14:paraId="5A0AC7E0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int userChoice;</w:t>
      </w:r>
    </w:p>
    <w:p w14:paraId="6AA2AF78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        System.out.println("Please enter a choice for payment method: ");</w:t>
      </w:r>
    </w:p>
    <w:p w14:paraId="7E32794A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        System.out.println("1. Cash");</w:t>
      </w:r>
    </w:p>
    <w:p w14:paraId="7163FEE5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        System.out.println("2. Credit");</w:t>
      </w:r>
    </w:p>
    <w:p w14:paraId="24369081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        userChoice= </w:t>
      </w:r>
      <w:proofErr w:type="gramStart"/>
      <w:r w:rsidRPr="00A348B0">
        <w:rPr>
          <w:szCs w:val="24"/>
          <w:lang w:val="en-US" w:eastAsia="zh-CN"/>
        </w:rPr>
        <w:t>in.nextInt</w:t>
      </w:r>
      <w:proofErr w:type="gramEnd"/>
      <w:r w:rsidRPr="00A348B0">
        <w:rPr>
          <w:szCs w:val="24"/>
          <w:lang w:val="en-US" w:eastAsia="zh-CN"/>
        </w:rPr>
        <w:t>();</w:t>
      </w:r>
    </w:p>
    <w:p w14:paraId="5C525B56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        switch(userChoice) {</w:t>
      </w:r>
    </w:p>
    <w:p w14:paraId="5E86CE1A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        case 1:</w:t>
      </w:r>
    </w:p>
    <w:p w14:paraId="749DAFCE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        </w:t>
      </w:r>
      <w:r w:rsidRPr="00A348B0">
        <w:rPr>
          <w:szCs w:val="24"/>
          <w:lang w:val="en-US" w:eastAsia="zh-CN"/>
        </w:rPr>
        <w:tab/>
        <w:t>customer1.paymentMethod(1);</w:t>
      </w:r>
    </w:p>
    <w:p w14:paraId="606E7569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        </w:t>
      </w:r>
      <w:r w:rsidRPr="00A348B0">
        <w:rPr>
          <w:szCs w:val="24"/>
          <w:lang w:val="en-US" w:eastAsia="zh-CN"/>
        </w:rPr>
        <w:tab/>
        <w:t>break;</w:t>
      </w:r>
    </w:p>
    <w:p w14:paraId="089B157D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        </w:t>
      </w:r>
      <w:r w:rsidRPr="00A348B0">
        <w:rPr>
          <w:szCs w:val="24"/>
          <w:lang w:val="en-US" w:eastAsia="zh-CN"/>
        </w:rPr>
        <w:tab/>
      </w:r>
    </w:p>
    <w:p w14:paraId="409415CE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        case 2:</w:t>
      </w:r>
    </w:p>
    <w:p w14:paraId="0C155EEC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        </w:t>
      </w:r>
      <w:r w:rsidRPr="00A348B0">
        <w:rPr>
          <w:szCs w:val="24"/>
          <w:lang w:val="en-US" w:eastAsia="zh-CN"/>
        </w:rPr>
        <w:tab/>
        <w:t>customer1.paymentMethod(2);</w:t>
      </w:r>
    </w:p>
    <w:p w14:paraId="2AE74A78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        </w:t>
      </w:r>
      <w:r w:rsidRPr="00A348B0">
        <w:rPr>
          <w:szCs w:val="24"/>
          <w:lang w:val="en-US" w:eastAsia="zh-CN"/>
        </w:rPr>
        <w:tab/>
        <w:t>break;</w:t>
      </w:r>
    </w:p>
    <w:p w14:paraId="0620A30E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        </w:t>
      </w:r>
      <w:r w:rsidRPr="00A348B0">
        <w:rPr>
          <w:szCs w:val="24"/>
          <w:lang w:val="en-US" w:eastAsia="zh-CN"/>
        </w:rPr>
        <w:tab/>
      </w:r>
    </w:p>
    <w:p w14:paraId="2D1C122D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        </w:t>
      </w:r>
      <w:r w:rsidRPr="00A348B0">
        <w:rPr>
          <w:szCs w:val="24"/>
          <w:lang w:val="en-US" w:eastAsia="zh-CN"/>
        </w:rPr>
        <w:tab/>
        <w:t>default:</w:t>
      </w:r>
    </w:p>
    <w:p w14:paraId="28F203C4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System.out.println("Invaild Choice!");</w:t>
      </w:r>
    </w:p>
    <w:p w14:paraId="6787519D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        }</w:t>
      </w:r>
    </w:p>
    <w:p w14:paraId="4D52E4F4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}</w:t>
      </w:r>
    </w:p>
    <w:p w14:paraId="00263438" w14:textId="77777777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</w:p>
    <w:p w14:paraId="54ADF812" w14:textId="77777777" w:rsidR="00D61924" w:rsidRPr="00A348B0" w:rsidRDefault="00D61924" w:rsidP="00D61924">
      <w:pPr>
        <w:rPr>
          <w:szCs w:val="24"/>
          <w:lang w:val="en-US" w:eastAsia="zh-CN"/>
        </w:rPr>
      </w:pPr>
    </w:p>
    <w:p w14:paraId="3112BF6E" w14:textId="23F64ABE" w:rsidR="00D61924" w:rsidRPr="00A348B0" w:rsidRDefault="00D61924" w:rsidP="00D61924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}</w:t>
      </w:r>
    </w:p>
    <w:p w14:paraId="0F421857" w14:textId="10C77652" w:rsidR="00D61924" w:rsidRPr="00A348B0" w:rsidRDefault="00A348B0" w:rsidP="0050020F">
      <w:pPr>
        <w:jc w:val="center"/>
        <w:outlineLvl w:val="0"/>
        <w:rPr>
          <w:b/>
          <w:szCs w:val="24"/>
          <w:lang w:val="en-US" w:eastAsia="zh-CN"/>
        </w:rPr>
      </w:pPr>
      <w:r w:rsidRPr="00A348B0">
        <w:rPr>
          <w:b/>
          <w:szCs w:val="24"/>
          <w:lang w:val="en-US" w:eastAsia="zh-CN"/>
        </w:rPr>
        <w:t>Input values and output values: Test 1</w:t>
      </w:r>
    </w:p>
    <w:p w14:paraId="68193EE0" w14:textId="6D704FE8" w:rsidR="00D61924" w:rsidRPr="00A348B0" w:rsidRDefault="00A348B0" w:rsidP="00D61924">
      <w:pPr>
        <w:rPr>
          <w:szCs w:val="24"/>
          <w:lang w:val="en-US" w:eastAsia="zh-CN"/>
        </w:rPr>
      </w:pPr>
      <w:r w:rsidRPr="00A348B0">
        <w:rPr>
          <w:noProof/>
          <w:szCs w:val="24"/>
          <w:lang w:val="en-GB" w:eastAsia="zh-CN"/>
        </w:rPr>
        <w:lastRenderedPageBreak/>
        <w:drawing>
          <wp:inline distT="0" distB="0" distL="0" distR="0" wp14:anchorId="7C8E9980" wp14:editId="05A3CB0D">
            <wp:extent cx="6420405" cy="3824896"/>
            <wp:effectExtent l="0" t="0" r="6350" b="10795"/>
            <wp:docPr id="21" name="Picture 1" descr="Screen%20Shot%202017-10-20%20at%205.49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10-20%20at%205.49.04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933" cy="3831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E0B84" w14:textId="77777777" w:rsidR="00D61924" w:rsidRPr="00A348B0" w:rsidRDefault="00D61924" w:rsidP="00D61924">
      <w:pPr>
        <w:rPr>
          <w:szCs w:val="24"/>
          <w:lang w:val="en-US" w:eastAsia="zh-CN"/>
        </w:rPr>
      </w:pPr>
    </w:p>
    <w:p w14:paraId="035C8F43" w14:textId="7F732341" w:rsidR="00D61924" w:rsidRPr="00682DEA" w:rsidRDefault="00682DEA" w:rsidP="0050020F">
      <w:pPr>
        <w:outlineLvl w:val="0"/>
        <w:rPr>
          <w:b/>
          <w:szCs w:val="24"/>
          <w:lang w:val="en-US" w:eastAsia="zh-CN"/>
        </w:rPr>
      </w:pPr>
      <w:r w:rsidRPr="00682DEA">
        <w:rPr>
          <w:b/>
          <w:szCs w:val="24"/>
          <w:lang w:val="en-US" w:eastAsia="zh-CN"/>
        </w:rPr>
        <w:t>Figure 1.1</w:t>
      </w:r>
      <w:r>
        <w:rPr>
          <w:b/>
          <w:szCs w:val="24"/>
          <w:lang w:val="en-US" w:eastAsia="zh-CN"/>
        </w:rPr>
        <w:t xml:space="preserve"> Pay by cash</w:t>
      </w:r>
    </w:p>
    <w:p w14:paraId="10F0BBAF" w14:textId="77777777" w:rsidR="00D61924" w:rsidRPr="00A348B0" w:rsidRDefault="00D61924" w:rsidP="00D61924">
      <w:pPr>
        <w:rPr>
          <w:szCs w:val="24"/>
          <w:lang w:val="en-US" w:eastAsia="zh-CN"/>
        </w:rPr>
      </w:pPr>
    </w:p>
    <w:p w14:paraId="7E5CE0D8" w14:textId="77777777" w:rsidR="00D61924" w:rsidRPr="00A348B0" w:rsidRDefault="00D61924" w:rsidP="00D61924">
      <w:pPr>
        <w:rPr>
          <w:szCs w:val="24"/>
          <w:lang w:val="en-US" w:eastAsia="zh-CN"/>
        </w:rPr>
      </w:pPr>
    </w:p>
    <w:p w14:paraId="4C2AA81E" w14:textId="77777777" w:rsidR="00D61924" w:rsidRPr="00A348B0" w:rsidRDefault="00D61924" w:rsidP="00D61924">
      <w:pPr>
        <w:rPr>
          <w:szCs w:val="24"/>
          <w:lang w:val="en-US" w:eastAsia="zh-CN"/>
        </w:rPr>
      </w:pPr>
    </w:p>
    <w:p w14:paraId="1B80653C" w14:textId="7CFEC055" w:rsidR="00D61924" w:rsidRDefault="00D61924" w:rsidP="00D61924">
      <w:pPr>
        <w:rPr>
          <w:szCs w:val="24"/>
          <w:lang w:val="en-US" w:eastAsia="zh-CN"/>
        </w:rPr>
      </w:pPr>
    </w:p>
    <w:p w14:paraId="542578E2" w14:textId="3C9B679E" w:rsidR="009D6535" w:rsidRDefault="009D6535" w:rsidP="00D61924">
      <w:pPr>
        <w:rPr>
          <w:szCs w:val="24"/>
          <w:lang w:val="en-US" w:eastAsia="zh-CN"/>
        </w:rPr>
      </w:pPr>
    </w:p>
    <w:p w14:paraId="30E2F95B" w14:textId="0E84F38D" w:rsidR="009D6535" w:rsidRDefault="009D6535" w:rsidP="00D61924">
      <w:pPr>
        <w:rPr>
          <w:szCs w:val="24"/>
          <w:lang w:val="en-US" w:eastAsia="zh-CN"/>
        </w:rPr>
      </w:pPr>
    </w:p>
    <w:p w14:paraId="1D801362" w14:textId="5574620E" w:rsidR="009D6535" w:rsidRDefault="009D6535" w:rsidP="00D61924">
      <w:pPr>
        <w:rPr>
          <w:szCs w:val="24"/>
          <w:lang w:val="en-US" w:eastAsia="zh-CN"/>
        </w:rPr>
      </w:pPr>
    </w:p>
    <w:p w14:paraId="6CE2898D" w14:textId="77777777" w:rsidR="009D6535" w:rsidRPr="00A348B0" w:rsidRDefault="009D6535" w:rsidP="00D61924">
      <w:pPr>
        <w:rPr>
          <w:szCs w:val="24"/>
          <w:lang w:val="en-US" w:eastAsia="zh-CN"/>
        </w:rPr>
      </w:pPr>
    </w:p>
    <w:p w14:paraId="6CC518FE" w14:textId="605CC1E1" w:rsidR="00A348B0" w:rsidRPr="00A348B0" w:rsidRDefault="00A348B0" w:rsidP="00D61924">
      <w:pPr>
        <w:rPr>
          <w:szCs w:val="24"/>
          <w:lang w:val="en-US" w:eastAsia="zh-CN"/>
        </w:rPr>
      </w:pPr>
    </w:p>
    <w:p w14:paraId="6186CD72" w14:textId="77777777" w:rsidR="00A348B0" w:rsidRPr="00A348B0" w:rsidRDefault="00A348B0" w:rsidP="00D61924">
      <w:pPr>
        <w:rPr>
          <w:szCs w:val="24"/>
          <w:lang w:val="en-US" w:eastAsia="zh-CN"/>
        </w:rPr>
      </w:pPr>
    </w:p>
    <w:p w14:paraId="27B87C93" w14:textId="77777777" w:rsidR="00D61924" w:rsidRPr="00A348B0" w:rsidRDefault="00D61924" w:rsidP="00D61924">
      <w:pPr>
        <w:rPr>
          <w:szCs w:val="24"/>
          <w:lang w:val="en-US" w:eastAsia="zh-CN"/>
        </w:rPr>
      </w:pPr>
    </w:p>
    <w:p w14:paraId="6B8FDBB5" w14:textId="18FF5809" w:rsidR="00D61924" w:rsidRPr="00A348B0" w:rsidRDefault="00A348B0" w:rsidP="0050020F">
      <w:pPr>
        <w:jc w:val="center"/>
        <w:outlineLvl w:val="0"/>
        <w:rPr>
          <w:b/>
          <w:szCs w:val="24"/>
          <w:lang w:val="en-US" w:eastAsia="zh-CN"/>
        </w:rPr>
      </w:pPr>
      <w:r w:rsidRPr="00A348B0">
        <w:rPr>
          <w:b/>
          <w:szCs w:val="24"/>
          <w:lang w:val="en-US" w:eastAsia="zh-CN"/>
        </w:rPr>
        <w:t>Input values and output values: Test 2</w:t>
      </w:r>
    </w:p>
    <w:p w14:paraId="08EC9376" w14:textId="4FCEC6D8" w:rsidR="00D61924" w:rsidRPr="00A348B0" w:rsidRDefault="00A348B0" w:rsidP="00D61924">
      <w:pPr>
        <w:rPr>
          <w:szCs w:val="24"/>
          <w:lang w:val="en-US" w:eastAsia="zh-CN"/>
        </w:rPr>
      </w:pPr>
      <w:r w:rsidRPr="00A348B0">
        <w:rPr>
          <w:noProof/>
          <w:szCs w:val="24"/>
          <w:lang w:val="en-GB" w:eastAsia="zh-CN"/>
        </w:rPr>
        <w:lastRenderedPageBreak/>
        <w:drawing>
          <wp:inline distT="0" distB="0" distL="0" distR="0" wp14:anchorId="4AAF36DE" wp14:editId="3ED8B9CA">
            <wp:extent cx="6470015" cy="4502785"/>
            <wp:effectExtent l="0" t="0" r="6985" b="0"/>
            <wp:docPr id="22" name="Picture 3" descr="Screen%20Shot%202017-10-20%20at%205.53.0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7-10-20%20at%205.53.01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015" cy="450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1CE23" w14:textId="77777777" w:rsidR="00D61924" w:rsidRPr="00A348B0" w:rsidRDefault="00D61924" w:rsidP="00D61924">
      <w:pPr>
        <w:rPr>
          <w:szCs w:val="24"/>
          <w:lang w:val="en-US" w:eastAsia="zh-CN"/>
        </w:rPr>
      </w:pPr>
    </w:p>
    <w:p w14:paraId="4FADFE5D" w14:textId="77777777" w:rsidR="00D61924" w:rsidRPr="00A348B0" w:rsidRDefault="00D61924" w:rsidP="00D61924">
      <w:pPr>
        <w:rPr>
          <w:szCs w:val="24"/>
          <w:lang w:val="en-US" w:eastAsia="zh-CN"/>
        </w:rPr>
      </w:pPr>
    </w:p>
    <w:p w14:paraId="7F02A6F7" w14:textId="71674472" w:rsidR="00682DEA" w:rsidRPr="00682DEA" w:rsidRDefault="00682DEA" w:rsidP="0050020F">
      <w:pPr>
        <w:outlineLvl w:val="0"/>
        <w:rPr>
          <w:b/>
          <w:szCs w:val="24"/>
          <w:lang w:val="en-US" w:eastAsia="zh-CN"/>
        </w:rPr>
      </w:pPr>
      <w:r>
        <w:rPr>
          <w:b/>
          <w:szCs w:val="24"/>
          <w:lang w:val="en-US" w:eastAsia="zh-CN"/>
        </w:rPr>
        <w:t>Figure 1.2 Pay by cash</w:t>
      </w:r>
    </w:p>
    <w:p w14:paraId="6104141E" w14:textId="77777777" w:rsidR="00D61924" w:rsidRDefault="00D61924" w:rsidP="00D61924">
      <w:pPr>
        <w:rPr>
          <w:szCs w:val="24"/>
          <w:lang w:val="en-US" w:eastAsia="zh-CN"/>
        </w:rPr>
      </w:pPr>
    </w:p>
    <w:p w14:paraId="21B9C6FF" w14:textId="77777777" w:rsidR="00682DEA" w:rsidRDefault="00682DEA" w:rsidP="00D61924">
      <w:pPr>
        <w:rPr>
          <w:szCs w:val="24"/>
          <w:lang w:val="en-US" w:eastAsia="zh-CN"/>
        </w:rPr>
      </w:pPr>
    </w:p>
    <w:p w14:paraId="12F2227F" w14:textId="77777777" w:rsidR="00815C06" w:rsidRDefault="00815C06" w:rsidP="00D61924">
      <w:pPr>
        <w:rPr>
          <w:szCs w:val="24"/>
          <w:lang w:val="en-US" w:eastAsia="zh-CN"/>
        </w:rPr>
      </w:pPr>
    </w:p>
    <w:p w14:paraId="6E222545" w14:textId="77777777" w:rsidR="00815C06" w:rsidRDefault="00815C06" w:rsidP="00D61924">
      <w:pPr>
        <w:rPr>
          <w:szCs w:val="24"/>
          <w:lang w:val="en-US" w:eastAsia="zh-CN"/>
        </w:rPr>
      </w:pPr>
    </w:p>
    <w:p w14:paraId="6F13E898" w14:textId="77777777" w:rsidR="00682DEA" w:rsidRPr="00A348B0" w:rsidRDefault="00682DEA" w:rsidP="00D61924">
      <w:pPr>
        <w:rPr>
          <w:szCs w:val="24"/>
          <w:lang w:val="en-US" w:eastAsia="zh-CN"/>
        </w:rPr>
      </w:pPr>
    </w:p>
    <w:p w14:paraId="7484B709" w14:textId="6C9FF3DF" w:rsidR="00D61924" w:rsidRPr="00682DEA" w:rsidRDefault="00682DEA" w:rsidP="0050020F">
      <w:pPr>
        <w:jc w:val="center"/>
        <w:outlineLvl w:val="0"/>
        <w:rPr>
          <w:b/>
          <w:sz w:val="32"/>
          <w:szCs w:val="32"/>
          <w:lang w:val="en-US" w:eastAsia="zh-CN"/>
        </w:rPr>
      </w:pPr>
      <w:r>
        <w:rPr>
          <w:b/>
          <w:sz w:val="32"/>
          <w:szCs w:val="32"/>
          <w:lang w:val="en-US" w:eastAsia="zh-CN"/>
        </w:rPr>
        <w:t>Brief introductions</w:t>
      </w:r>
      <w:r w:rsidRPr="00682DEA">
        <w:rPr>
          <w:b/>
          <w:sz w:val="32"/>
          <w:szCs w:val="32"/>
          <w:lang w:val="en-US" w:eastAsia="zh-CN"/>
        </w:rPr>
        <w:t xml:space="preserve"> for Java code</w:t>
      </w:r>
    </w:p>
    <w:p w14:paraId="6F40136D" w14:textId="77777777" w:rsidR="00682DEA" w:rsidRDefault="00682DEA" w:rsidP="00D61924">
      <w:pPr>
        <w:rPr>
          <w:szCs w:val="24"/>
          <w:lang w:val="en-US" w:eastAsia="zh-CN"/>
        </w:rPr>
      </w:pPr>
    </w:p>
    <w:p w14:paraId="5678E921" w14:textId="5E01FC0B" w:rsidR="00682DEA" w:rsidRPr="00682DEA" w:rsidRDefault="00682DEA" w:rsidP="00682DEA">
      <w:pPr>
        <w:pStyle w:val="ListParagraph"/>
        <w:numPr>
          <w:ilvl w:val="0"/>
          <w:numId w:val="9"/>
        </w:numPr>
        <w:ind w:leftChars="0"/>
        <w:rPr>
          <w:szCs w:val="24"/>
          <w:lang w:val="en-US" w:eastAsia="zh-CN"/>
        </w:rPr>
      </w:pPr>
      <w:r w:rsidRPr="00682DEA">
        <w:rPr>
          <w:szCs w:val="24"/>
          <w:lang w:val="en-US" w:eastAsia="zh-CN"/>
        </w:rPr>
        <w:t xml:space="preserve">The reason why we wrote this code is </w:t>
      </w:r>
      <w:r>
        <w:rPr>
          <w:szCs w:val="24"/>
          <w:lang w:val="en-US" w:eastAsia="zh-CN"/>
        </w:rPr>
        <w:t xml:space="preserve">to help the clerk </w:t>
      </w:r>
      <w:r w:rsidRPr="00682DEA">
        <w:rPr>
          <w:szCs w:val="24"/>
          <w:lang w:val="en-US" w:eastAsia="zh-CN"/>
        </w:rPr>
        <w:t>to generate the bill.</w:t>
      </w:r>
    </w:p>
    <w:p w14:paraId="3C0FB0BC" w14:textId="4388EBB2" w:rsidR="00682DEA" w:rsidRPr="00682DEA" w:rsidRDefault="00682DEA" w:rsidP="00682DEA">
      <w:pPr>
        <w:pStyle w:val="ListParagraph"/>
        <w:numPr>
          <w:ilvl w:val="0"/>
          <w:numId w:val="9"/>
        </w:numPr>
        <w:ind w:leftChars="0"/>
        <w:rPr>
          <w:szCs w:val="24"/>
          <w:lang w:val="en-US" w:eastAsia="zh-CN"/>
        </w:rPr>
      </w:pPr>
      <w:r>
        <w:rPr>
          <w:szCs w:val="24"/>
          <w:lang w:val="en-US" w:eastAsia="zh-CN"/>
        </w:rPr>
        <w:t xml:space="preserve">There are 3 methods in the code. </w:t>
      </w:r>
      <w:r w:rsidRPr="00682DEA">
        <w:rPr>
          <w:szCs w:val="24"/>
          <w:lang w:val="en-US" w:eastAsia="zh-CN"/>
        </w:rPr>
        <w:t>The first one is to collect the customers’ information for the bill.</w:t>
      </w:r>
      <w:r>
        <w:rPr>
          <w:szCs w:val="24"/>
          <w:lang w:val="en-US" w:eastAsia="zh-CN"/>
        </w:rPr>
        <w:t xml:space="preserve"> The second one is to print the payment out for customer’s receipt. The third one enables customer to select the method they want to pay. </w:t>
      </w:r>
    </w:p>
    <w:p w14:paraId="3465B010" w14:textId="020BAADB" w:rsidR="00682DEA" w:rsidRPr="00815C06" w:rsidRDefault="00682DEA" w:rsidP="00815C06">
      <w:pPr>
        <w:pStyle w:val="ListParagraph"/>
        <w:numPr>
          <w:ilvl w:val="0"/>
          <w:numId w:val="9"/>
        </w:numPr>
        <w:ind w:leftChars="0"/>
        <w:rPr>
          <w:szCs w:val="24"/>
          <w:lang w:val="en-US" w:eastAsia="zh-CN"/>
        </w:rPr>
      </w:pPr>
      <w:r w:rsidRPr="00815C06">
        <w:rPr>
          <w:szCs w:val="24"/>
          <w:lang w:val="en-US" w:eastAsia="zh-CN"/>
        </w:rPr>
        <w:t>The difference between Test 1 and Test 2 is</w:t>
      </w:r>
      <w:r w:rsidR="00815C06">
        <w:rPr>
          <w:szCs w:val="24"/>
          <w:lang w:val="en-US" w:eastAsia="zh-CN"/>
        </w:rPr>
        <w:t xml:space="preserve"> that</w:t>
      </w:r>
      <w:r w:rsidRPr="00815C06">
        <w:rPr>
          <w:szCs w:val="24"/>
          <w:lang w:val="en-US" w:eastAsia="zh-CN"/>
        </w:rPr>
        <w:t xml:space="preserve"> we selected different number in the last method, </w:t>
      </w:r>
      <w:r w:rsidR="00815C06">
        <w:rPr>
          <w:szCs w:val="24"/>
          <w:lang w:val="en-US" w:eastAsia="zh-CN"/>
        </w:rPr>
        <w:t xml:space="preserve">which </w:t>
      </w:r>
      <w:r w:rsidRPr="00815C06">
        <w:rPr>
          <w:szCs w:val="24"/>
          <w:lang w:val="en-US" w:eastAsia="zh-CN"/>
        </w:rPr>
        <w:t>will cause different result</w:t>
      </w:r>
      <w:r w:rsidR="00815C06">
        <w:rPr>
          <w:szCs w:val="24"/>
          <w:lang w:val="en-US" w:eastAsia="zh-CN"/>
        </w:rPr>
        <w:t>s as</w:t>
      </w:r>
      <w:r w:rsidRPr="00815C06">
        <w:rPr>
          <w:szCs w:val="24"/>
          <w:lang w:val="en-US" w:eastAsia="zh-CN"/>
        </w:rPr>
        <w:t xml:space="preserve"> shown in the figure 1</w:t>
      </w:r>
      <w:r w:rsidR="00356D68">
        <w:rPr>
          <w:szCs w:val="24"/>
          <w:lang w:val="en-US" w:eastAsia="zh-CN"/>
        </w:rPr>
        <w:t>.1</w:t>
      </w:r>
      <w:r w:rsidRPr="00815C06">
        <w:rPr>
          <w:szCs w:val="24"/>
          <w:lang w:val="en-US" w:eastAsia="zh-CN"/>
        </w:rPr>
        <w:t xml:space="preserve"> and figure </w:t>
      </w:r>
      <w:r w:rsidR="00356D68">
        <w:rPr>
          <w:szCs w:val="24"/>
          <w:lang w:val="en-US" w:eastAsia="zh-CN"/>
        </w:rPr>
        <w:t>1.</w:t>
      </w:r>
      <w:r w:rsidRPr="00815C06">
        <w:rPr>
          <w:szCs w:val="24"/>
          <w:lang w:val="en-US" w:eastAsia="zh-CN"/>
        </w:rPr>
        <w:t>2.</w:t>
      </w:r>
    </w:p>
    <w:p w14:paraId="226EC2F1" w14:textId="77777777" w:rsidR="00D61924" w:rsidRPr="00A348B0" w:rsidRDefault="00D61924" w:rsidP="00D61924">
      <w:pPr>
        <w:rPr>
          <w:szCs w:val="24"/>
          <w:lang w:val="en-US" w:eastAsia="zh-CN"/>
        </w:rPr>
      </w:pPr>
    </w:p>
    <w:p w14:paraId="0E3955F8" w14:textId="77777777" w:rsidR="00D61924" w:rsidRPr="00A348B0" w:rsidRDefault="00D61924" w:rsidP="00D61924">
      <w:pPr>
        <w:rPr>
          <w:szCs w:val="24"/>
          <w:lang w:val="en-US" w:eastAsia="zh-CN"/>
        </w:rPr>
      </w:pPr>
    </w:p>
    <w:p w14:paraId="48A3CA55" w14:textId="77777777" w:rsidR="00D61924" w:rsidRPr="00A348B0" w:rsidRDefault="00D61924" w:rsidP="00D61924">
      <w:pPr>
        <w:rPr>
          <w:szCs w:val="24"/>
          <w:lang w:val="en-US" w:eastAsia="zh-CN"/>
        </w:rPr>
      </w:pPr>
    </w:p>
    <w:p w14:paraId="4E960468" w14:textId="77777777" w:rsidR="00D61924" w:rsidRPr="00A348B0" w:rsidRDefault="00D61924" w:rsidP="00D61924">
      <w:pPr>
        <w:rPr>
          <w:szCs w:val="24"/>
          <w:lang w:val="en-US" w:eastAsia="zh-CN"/>
        </w:rPr>
      </w:pPr>
    </w:p>
    <w:p w14:paraId="6C33E857" w14:textId="77777777" w:rsidR="00D61924" w:rsidRPr="00A348B0" w:rsidRDefault="00D61924" w:rsidP="00D61924">
      <w:pPr>
        <w:rPr>
          <w:szCs w:val="24"/>
          <w:lang w:val="en-US" w:eastAsia="zh-CN"/>
        </w:rPr>
      </w:pPr>
    </w:p>
    <w:p w14:paraId="1E65344A" w14:textId="77777777" w:rsidR="00D61924" w:rsidRPr="00A348B0" w:rsidRDefault="00D61924" w:rsidP="00D61924">
      <w:pPr>
        <w:rPr>
          <w:szCs w:val="24"/>
          <w:lang w:val="en-US" w:eastAsia="zh-CN"/>
        </w:rPr>
      </w:pPr>
    </w:p>
    <w:p w14:paraId="2B93B6E7" w14:textId="77777777" w:rsidR="00D61924" w:rsidRPr="00A348B0" w:rsidRDefault="00D61924" w:rsidP="00D61924">
      <w:pPr>
        <w:rPr>
          <w:szCs w:val="24"/>
          <w:lang w:val="en-US" w:eastAsia="zh-CN"/>
        </w:rPr>
      </w:pPr>
    </w:p>
    <w:p w14:paraId="5CDC8259" w14:textId="77777777" w:rsidR="00D61924" w:rsidRPr="00A348B0" w:rsidRDefault="00D61924" w:rsidP="00D61924">
      <w:pPr>
        <w:rPr>
          <w:szCs w:val="24"/>
          <w:lang w:val="en-US" w:eastAsia="zh-CN"/>
        </w:rPr>
      </w:pPr>
    </w:p>
    <w:p w14:paraId="128186A6" w14:textId="77777777" w:rsidR="00D61924" w:rsidRPr="00A348B0" w:rsidRDefault="00D61924" w:rsidP="00D61924">
      <w:pPr>
        <w:rPr>
          <w:szCs w:val="24"/>
          <w:lang w:val="en-US" w:eastAsia="zh-CN"/>
        </w:rPr>
      </w:pPr>
    </w:p>
    <w:p w14:paraId="0E173A84" w14:textId="77777777" w:rsidR="00D61924" w:rsidRPr="00A348B0" w:rsidRDefault="00D61924" w:rsidP="00D61924">
      <w:pPr>
        <w:rPr>
          <w:szCs w:val="24"/>
          <w:lang w:val="en-US" w:eastAsia="zh-CN"/>
        </w:rPr>
      </w:pPr>
    </w:p>
    <w:p w14:paraId="2C2C93E0" w14:textId="77777777" w:rsidR="00D61924" w:rsidRPr="00A348B0" w:rsidRDefault="00D61924" w:rsidP="00D61924">
      <w:pPr>
        <w:rPr>
          <w:szCs w:val="24"/>
          <w:lang w:val="en-US" w:eastAsia="zh-CN"/>
        </w:rPr>
      </w:pPr>
    </w:p>
    <w:p w14:paraId="730CAB63" w14:textId="77777777" w:rsidR="00A348B0" w:rsidRPr="00A348B0" w:rsidRDefault="00A348B0" w:rsidP="00D61924">
      <w:pPr>
        <w:rPr>
          <w:szCs w:val="24"/>
          <w:lang w:val="en-US" w:eastAsia="zh-CN"/>
        </w:rPr>
      </w:pPr>
    </w:p>
    <w:p w14:paraId="79D7B937" w14:textId="77777777" w:rsidR="00D61924" w:rsidRPr="00A348B0" w:rsidRDefault="00D61924" w:rsidP="00D61924">
      <w:pPr>
        <w:rPr>
          <w:szCs w:val="24"/>
          <w:lang w:val="en-US" w:eastAsia="zh-CN"/>
        </w:rPr>
      </w:pPr>
    </w:p>
    <w:p w14:paraId="0BB89D7C" w14:textId="05B8F539" w:rsidR="00D61924" w:rsidRPr="00A348B0" w:rsidRDefault="00C21D87" w:rsidP="0050020F">
      <w:pPr>
        <w:jc w:val="center"/>
        <w:outlineLvl w:val="0"/>
        <w:rPr>
          <w:b/>
          <w:szCs w:val="24"/>
          <w:lang w:val="en-US" w:eastAsia="zh-CN"/>
        </w:rPr>
      </w:pPr>
      <w:r w:rsidRPr="00A348B0">
        <w:rPr>
          <w:b/>
          <w:szCs w:val="24"/>
          <w:lang w:val="en-US" w:eastAsia="zh-CN"/>
        </w:rPr>
        <w:lastRenderedPageBreak/>
        <w:t>User Interface Design</w:t>
      </w:r>
    </w:p>
    <w:p w14:paraId="1AD15411" w14:textId="2A973187" w:rsidR="00C21D87" w:rsidRPr="00A348B0" w:rsidRDefault="00C21D87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Part1</w:t>
      </w:r>
      <w:r w:rsidRPr="00A348B0">
        <w:rPr>
          <w:szCs w:val="24"/>
          <w:lang w:val="en-US" w:eastAsia="zh-CN"/>
        </w:rPr>
        <w:t>：</w:t>
      </w:r>
      <w:r w:rsidRPr="00A348B0">
        <w:rPr>
          <w:szCs w:val="24"/>
          <w:lang w:val="en-US" w:eastAsia="zh-CN"/>
        </w:rPr>
        <w:t>input.java</w:t>
      </w:r>
    </w:p>
    <w:p w14:paraId="0553DD51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0EC8394F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javax.swing</w:t>
      </w:r>
      <w:proofErr w:type="gramEnd"/>
      <w:r w:rsidRPr="00A348B0">
        <w:rPr>
          <w:szCs w:val="24"/>
          <w:lang w:val="en-US" w:eastAsia="zh-CN"/>
        </w:rPr>
        <w:t>.JFrame;</w:t>
      </w:r>
    </w:p>
    <w:p w14:paraId="324B4279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javax.swing</w:t>
      </w:r>
      <w:proofErr w:type="gramEnd"/>
      <w:r w:rsidRPr="00A348B0">
        <w:rPr>
          <w:szCs w:val="24"/>
          <w:lang w:val="en-US" w:eastAsia="zh-CN"/>
        </w:rPr>
        <w:t>.JOptionPane;</w:t>
      </w:r>
    </w:p>
    <w:p w14:paraId="0C41ED55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javax.swing</w:t>
      </w:r>
      <w:proofErr w:type="gramEnd"/>
      <w:r w:rsidRPr="00A348B0">
        <w:rPr>
          <w:szCs w:val="24"/>
          <w:lang w:val="en-US" w:eastAsia="zh-CN"/>
        </w:rPr>
        <w:t>.JScrollPane;</w:t>
      </w:r>
    </w:p>
    <w:p w14:paraId="583A9365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javax.swing</w:t>
      </w:r>
      <w:proofErr w:type="gramEnd"/>
      <w:r w:rsidRPr="00A348B0">
        <w:rPr>
          <w:szCs w:val="24"/>
          <w:lang w:val="en-US" w:eastAsia="zh-CN"/>
        </w:rPr>
        <w:t>.JTable;</w:t>
      </w:r>
    </w:p>
    <w:p w14:paraId="5A356866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java.awt.GridLayout</w:t>
      </w:r>
      <w:proofErr w:type="gramEnd"/>
      <w:r w:rsidRPr="00A348B0">
        <w:rPr>
          <w:szCs w:val="24"/>
          <w:lang w:val="en-US" w:eastAsia="zh-CN"/>
        </w:rPr>
        <w:t>;</w:t>
      </w:r>
    </w:p>
    <w:p w14:paraId="4DF301AC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7E93FD8B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public class Input {</w:t>
      </w:r>
    </w:p>
    <w:p w14:paraId="0E72CA71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64CCF7C9" w14:textId="77777777" w:rsidR="00C21D87" w:rsidRPr="00A348B0" w:rsidRDefault="00C21D87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Input(</w:t>
      </w:r>
      <w:proofErr w:type="gramEnd"/>
      <w:r w:rsidRPr="00A348B0">
        <w:rPr>
          <w:szCs w:val="24"/>
          <w:lang w:val="en-US" w:eastAsia="zh-CN"/>
        </w:rPr>
        <w:t>){</w:t>
      </w:r>
    </w:p>
    <w:p w14:paraId="264AD6B4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}</w:t>
      </w:r>
    </w:p>
    <w:p w14:paraId="201B7476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</w:p>
    <w:p w14:paraId="584F87C4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public static void </w:t>
      </w:r>
      <w:proofErr w:type="gramStart"/>
      <w:r w:rsidRPr="00A348B0">
        <w:rPr>
          <w:szCs w:val="24"/>
          <w:lang w:val="en-US" w:eastAsia="zh-CN"/>
        </w:rPr>
        <w:t>Inputcall(</w:t>
      </w:r>
      <w:proofErr w:type="gramEnd"/>
      <w:r w:rsidRPr="00A348B0">
        <w:rPr>
          <w:szCs w:val="24"/>
          <w:lang w:val="en-US" w:eastAsia="zh-CN"/>
        </w:rPr>
        <w:t>)</w:t>
      </w:r>
    </w:p>
    <w:p w14:paraId="7E184D2E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{</w:t>
      </w:r>
    </w:p>
    <w:p w14:paraId="0555DBE5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</w:p>
    <w:p w14:paraId="49E18F2C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String name;</w:t>
      </w:r>
    </w:p>
    <w:p w14:paraId="6D3E608D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String room;</w:t>
      </w:r>
    </w:p>
    <w:p w14:paraId="0D0AEBB3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String startDate;</w:t>
      </w:r>
    </w:p>
    <w:p w14:paraId="7700E9D9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String endDate;</w:t>
      </w:r>
    </w:p>
    <w:p w14:paraId="79181008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2B2BF9D2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name = JOptionPane.showInputDialog(null,"What is the Customer name? \n");</w:t>
      </w:r>
    </w:p>
    <w:p w14:paraId="511BAAF4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JOptionPane.showMessageDialog(null, "Is the Customer " + name + " Right?");</w:t>
      </w:r>
    </w:p>
    <w:p w14:paraId="2D7A3F4A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room = (String) JOptionPane.showInputDialog(null, "Please select the room type (Double, Single, Luxury) ");</w:t>
      </w:r>
    </w:p>
    <w:p w14:paraId="45DABBE5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startDate = JOptionPane.showInputDialog(null, "When do you want to check in?");</w:t>
      </w:r>
    </w:p>
    <w:p w14:paraId="73671B00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endDate = JOptionPane.showInputDialog(null, "When do you want to check out?");</w:t>
      </w:r>
    </w:p>
    <w:p w14:paraId="5583D4E5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JOptionPane.showMessageDialog(null, "Hello " +name+ "! \n You have successfully booked the room");</w:t>
      </w:r>
    </w:p>
    <w:p w14:paraId="3D8B45CF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</w:p>
    <w:p w14:paraId="2301F044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</w:p>
    <w:p w14:paraId="1C6B20EB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JFrame frame = new </w:t>
      </w:r>
      <w:proofErr w:type="gramStart"/>
      <w:r w:rsidRPr="00A348B0">
        <w:rPr>
          <w:szCs w:val="24"/>
          <w:lang w:val="en-US" w:eastAsia="zh-CN"/>
        </w:rPr>
        <w:t>JFrame(</w:t>
      </w:r>
      <w:proofErr w:type="gramEnd"/>
      <w:r w:rsidRPr="00A348B0">
        <w:rPr>
          <w:szCs w:val="24"/>
          <w:lang w:val="en-US" w:eastAsia="zh-CN"/>
        </w:rPr>
        <w:t>);</w:t>
      </w:r>
    </w:p>
    <w:p w14:paraId="54DAA465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frame.setDefaultCloseOperation</w:t>
      </w:r>
      <w:proofErr w:type="gramEnd"/>
      <w:r w:rsidRPr="00A348B0">
        <w:rPr>
          <w:szCs w:val="24"/>
          <w:lang w:val="en-US" w:eastAsia="zh-CN"/>
        </w:rPr>
        <w:t>(JFrame.EXIT_ON_CLOSE);</w:t>
      </w:r>
    </w:p>
    <w:p w14:paraId="62E1AC67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</w:p>
    <w:p w14:paraId="069FD2F9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Object </w:t>
      </w:r>
      <w:proofErr w:type="gramStart"/>
      <w:r w:rsidRPr="00A348B0">
        <w:rPr>
          <w:szCs w:val="24"/>
          <w:lang w:val="en-US" w:eastAsia="zh-CN"/>
        </w:rPr>
        <w:t>row[</w:t>
      </w:r>
      <w:proofErr w:type="gramEnd"/>
      <w:r w:rsidRPr="00A348B0">
        <w:rPr>
          <w:szCs w:val="24"/>
          <w:lang w:val="en-US" w:eastAsia="zh-CN"/>
        </w:rPr>
        <w:t>][] = { {name,room,startDate,endDate}};</w:t>
      </w:r>
    </w:p>
    <w:p w14:paraId="3C6D4EFB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Object </w:t>
      </w:r>
      <w:proofErr w:type="gramStart"/>
      <w:r w:rsidRPr="00A348B0">
        <w:rPr>
          <w:szCs w:val="24"/>
          <w:lang w:val="en-US" w:eastAsia="zh-CN"/>
        </w:rPr>
        <w:t>column[</w:t>
      </w:r>
      <w:proofErr w:type="gramEnd"/>
      <w:r w:rsidRPr="00A348B0">
        <w:rPr>
          <w:szCs w:val="24"/>
          <w:lang w:val="en-US" w:eastAsia="zh-CN"/>
        </w:rPr>
        <w:t>] = { "Customer", "Room", "StartDate", "EndDate" };</w:t>
      </w:r>
    </w:p>
    <w:p w14:paraId="487BD9AF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</w:p>
    <w:p w14:paraId="525AFAFF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JTable table = new JTable(</w:t>
      </w:r>
      <w:proofErr w:type="gramStart"/>
      <w:r w:rsidRPr="00A348B0">
        <w:rPr>
          <w:szCs w:val="24"/>
          <w:lang w:val="en-US" w:eastAsia="zh-CN"/>
        </w:rPr>
        <w:t>row,column</w:t>
      </w:r>
      <w:proofErr w:type="gramEnd"/>
      <w:r w:rsidRPr="00A348B0">
        <w:rPr>
          <w:szCs w:val="24"/>
          <w:lang w:val="en-US" w:eastAsia="zh-CN"/>
        </w:rPr>
        <w:t>);</w:t>
      </w:r>
    </w:p>
    <w:p w14:paraId="075BDC1C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frame.add(</w:t>
      </w:r>
      <w:proofErr w:type="gramEnd"/>
      <w:r w:rsidRPr="00A348B0">
        <w:rPr>
          <w:szCs w:val="24"/>
          <w:lang w:val="en-US" w:eastAsia="zh-CN"/>
        </w:rPr>
        <w:t>new JScrollPane(table));</w:t>
      </w:r>
    </w:p>
    <w:p w14:paraId="6A17DEFC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frame.setTitle</w:t>
      </w:r>
      <w:proofErr w:type="gramEnd"/>
      <w:r w:rsidRPr="00A348B0">
        <w:rPr>
          <w:szCs w:val="24"/>
          <w:lang w:val="en-US" w:eastAsia="zh-CN"/>
        </w:rPr>
        <w:t>("Confirmation");</w:t>
      </w:r>
    </w:p>
    <w:p w14:paraId="30D247F5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frame.setSize</w:t>
      </w:r>
      <w:proofErr w:type="gramEnd"/>
      <w:r w:rsidRPr="00A348B0">
        <w:rPr>
          <w:szCs w:val="24"/>
          <w:lang w:val="en-US" w:eastAsia="zh-CN"/>
        </w:rPr>
        <w:t>(500, 500);</w:t>
      </w:r>
    </w:p>
    <w:p w14:paraId="0E1F56C0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frame.setLocation</w:t>
      </w:r>
      <w:proofErr w:type="gramEnd"/>
      <w:r w:rsidRPr="00A348B0">
        <w:rPr>
          <w:szCs w:val="24"/>
          <w:lang w:val="en-US" w:eastAsia="zh-CN"/>
        </w:rPr>
        <w:t>(1000, 500);</w:t>
      </w:r>
    </w:p>
    <w:p w14:paraId="634FC7EF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frame.setVisible</w:t>
      </w:r>
      <w:proofErr w:type="gramEnd"/>
      <w:r w:rsidRPr="00A348B0">
        <w:rPr>
          <w:szCs w:val="24"/>
          <w:lang w:val="en-US" w:eastAsia="zh-CN"/>
        </w:rPr>
        <w:t>(true);</w:t>
      </w:r>
    </w:p>
    <w:p w14:paraId="06B600E8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}</w:t>
      </w:r>
    </w:p>
    <w:p w14:paraId="0F4D7909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}</w:t>
      </w:r>
    </w:p>
    <w:p w14:paraId="3D8E57EA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5103C25E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1844802B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16F5BA4E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6BF8FD27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4A14B18F" w14:textId="77777777" w:rsidR="00C21D87" w:rsidRDefault="00C21D87" w:rsidP="00C21D87">
      <w:pPr>
        <w:rPr>
          <w:szCs w:val="24"/>
          <w:lang w:val="en-US" w:eastAsia="zh-CN"/>
        </w:rPr>
      </w:pPr>
    </w:p>
    <w:p w14:paraId="2EFCBEAE" w14:textId="77777777" w:rsidR="00815C06" w:rsidRDefault="00815C06" w:rsidP="00C21D87">
      <w:pPr>
        <w:rPr>
          <w:szCs w:val="24"/>
          <w:lang w:val="en-US" w:eastAsia="zh-CN"/>
        </w:rPr>
      </w:pPr>
    </w:p>
    <w:p w14:paraId="312BE15E" w14:textId="77777777" w:rsidR="00815C06" w:rsidRPr="00A348B0" w:rsidRDefault="00815C06" w:rsidP="00C21D87">
      <w:pPr>
        <w:rPr>
          <w:szCs w:val="24"/>
          <w:lang w:val="en-US" w:eastAsia="zh-CN"/>
        </w:rPr>
      </w:pPr>
    </w:p>
    <w:p w14:paraId="756018A4" w14:textId="2CA19018" w:rsidR="00C21D87" w:rsidRPr="00A348B0" w:rsidRDefault="00C21D87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Part2</w:t>
      </w:r>
      <w:r w:rsidRPr="00A348B0">
        <w:rPr>
          <w:szCs w:val="24"/>
          <w:lang w:val="en-US" w:eastAsia="zh-CN"/>
        </w:rPr>
        <w:t>：</w:t>
      </w:r>
      <w:r w:rsidRPr="00A348B0">
        <w:rPr>
          <w:szCs w:val="24"/>
          <w:lang w:val="en-US" w:eastAsia="zh-CN"/>
        </w:rPr>
        <w:t>login.java</w:t>
      </w:r>
    </w:p>
    <w:p w14:paraId="6DE04D56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03BF1492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javax.swing</w:t>
      </w:r>
      <w:proofErr w:type="gramEnd"/>
      <w:r w:rsidRPr="00A348B0">
        <w:rPr>
          <w:szCs w:val="24"/>
          <w:lang w:val="en-US" w:eastAsia="zh-CN"/>
        </w:rPr>
        <w:t>.*;</w:t>
      </w:r>
    </w:p>
    <w:p w14:paraId="5484E075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javax.swing</w:t>
      </w:r>
      <w:proofErr w:type="gramEnd"/>
      <w:r w:rsidRPr="00A348B0">
        <w:rPr>
          <w:szCs w:val="24"/>
          <w:lang w:val="en-US" w:eastAsia="zh-CN"/>
        </w:rPr>
        <w:t>.JFrame;</w:t>
      </w:r>
    </w:p>
    <w:p w14:paraId="08A3DAEA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javax.swing</w:t>
      </w:r>
      <w:proofErr w:type="gramEnd"/>
      <w:r w:rsidRPr="00A348B0">
        <w:rPr>
          <w:szCs w:val="24"/>
          <w:lang w:val="en-US" w:eastAsia="zh-CN"/>
        </w:rPr>
        <w:t>.JOptionPane;</w:t>
      </w:r>
    </w:p>
    <w:p w14:paraId="1111F537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javax.swing</w:t>
      </w:r>
      <w:proofErr w:type="gramEnd"/>
      <w:r w:rsidRPr="00A348B0">
        <w:rPr>
          <w:szCs w:val="24"/>
          <w:lang w:val="en-US" w:eastAsia="zh-CN"/>
        </w:rPr>
        <w:t>.JScrollPane;</w:t>
      </w:r>
    </w:p>
    <w:p w14:paraId="78F8E6EA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javax.swing</w:t>
      </w:r>
      <w:proofErr w:type="gramEnd"/>
      <w:r w:rsidRPr="00A348B0">
        <w:rPr>
          <w:szCs w:val="24"/>
          <w:lang w:val="en-US" w:eastAsia="zh-CN"/>
        </w:rPr>
        <w:t>.JTable;</w:t>
      </w:r>
    </w:p>
    <w:p w14:paraId="7FBF9817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743A9892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java.awt.Button</w:t>
      </w:r>
      <w:proofErr w:type="gramEnd"/>
      <w:r w:rsidRPr="00A348B0">
        <w:rPr>
          <w:szCs w:val="24"/>
          <w:lang w:val="en-US" w:eastAsia="zh-CN"/>
        </w:rPr>
        <w:t>;</w:t>
      </w:r>
    </w:p>
    <w:p w14:paraId="06FC20BD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java.awt.GridLayout</w:t>
      </w:r>
      <w:proofErr w:type="gramEnd"/>
      <w:r w:rsidRPr="00A348B0">
        <w:rPr>
          <w:szCs w:val="24"/>
          <w:lang w:val="en-US" w:eastAsia="zh-CN"/>
        </w:rPr>
        <w:t>;</w:t>
      </w:r>
    </w:p>
    <w:p w14:paraId="1180A457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0F2D617E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java.awt.BorderLayout</w:t>
      </w:r>
      <w:proofErr w:type="gramEnd"/>
      <w:r w:rsidRPr="00A348B0">
        <w:rPr>
          <w:szCs w:val="24"/>
          <w:lang w:val="en-US" w:eastAsia="zh-CN"/>
        </w:rPr>
        <w:t>;</w:t>
      </w:r>
    </w:p>
    <w:p w14:paraId="5B01E7FA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java.awt.GridBagConstraints</w:t>
      </w:r>
      <w:proofErr w:type="gramEnd"/>
      <w:r w:rsidRPr="00A348B0">
        <w:rPr>
          <w:szCs w:val="24"/>
          <w:lang w:val="en-US" w:eastAsia="zh-CN"/>
        </w:rPr>
        <w:t>;</w:t>
      </w:r>
    </w:p>
    <w:p w14:paraId="732D4D6A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java.awt.event</w:t>
      </w:r>
      <w:proofErr w:type="gramEnd"/>
      <w:r w:rsidRPr="00A348B0">
        <w:rPr>
          <w:szCs w:val="24"/>
          <w:lang w:val="en-US" w:eastAsia="zh-CN"/>
        </w:rPr>
        <w:t>.ActionEvent;</w:t>
      </w:r>
    </w:p>
    <w:p w14:paraId="2BFFD56B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java.awt.event</w:t>
      </w:r>
      <w:proofErr w:type="gramEnd"/>
      <w:r w:rsidRPr="00A348B0">
        <w:rPr>
          <w:szCs w:val="24"/>
          <w:lang w:val="en-US" w:eastAsia="zh-CN"/>
        </w:rPr>
        <w:t>.ActionListener;</w:t>
      </w:r>
    </w:p>
    <w:p w14:paraId="10AB31BB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129F8DD5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public class Login extends JFrame {</w:t>
      </w:r>
    </w:p>
    <w:p w14:paraId="0E10CF04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</w:p>
    <w:p w14:paraId="35E28D7E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</w:p>
    <w:p w14:paraId="4F5AE7B9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</w:p>
    <w:p w14:paraId="6D7892F3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public static void </w:t>
      </w:r>
      <w:proofErr w:type="gramStart"/>
      <w:r w:rsidRPr="00A348B0">
        <w:rPr>
          <w:szCs w:val="24"/>
          <w:lang w:val="en-US" w:eastAsia="zh-CN"/>
        </w:rPr>
        <w:t>Loginsession(</w:t>
      </w:r>
      <w:proofErr w:type="gramEnd"/>
      <w:r w:rsidRPr="00A348B0">
        <w:rPr>
          <w:szCs w:val="24"/>
          <w:lang w:val="en-US" w:eastAsia="zh-CN"/>
        </w:rPr>
        <w:t>)</w:t>
      </w:r>
    </w:p>
    <w:p w14:paraId="45AA5FF3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{</w:t>
      </w:r>
    </w:p>
    <w:p w14:paraId="342FC7DE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28135A47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JFrame frame = new </w:t>
      </w:r>
      <w:proofErr w:type="gramStart"/>
      <w:r w:rsidRPr="00A348B0">
        <w:rPr>
          <w:szCs w:val="24"/>
          <w:lang w:val="en-US" w:eastAsia="zh-CN"/>
        </w:rPr>
        <w:t>JFrame(</w:t>
      </w:r>
      <w:proofErr w:type="gramEnd"/>
      <w:r w:rsidRPr="00A348B0">
        <w:rPr>
          <w:szCs w:val="24"/>
          <w:lang w:val="en-US" w:eastAsia="zh-CN"/>
        </w:rPr>
        <w:t>"Login Session");</w:t>
      </w:r>
    </w:p>
    <w:p w14:paraId="097B2C57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frame.setDefaultCloseOperation</w:t>
      </w:r>
      <w:proofErr w:type="gramEnd"/>
      <w:r w:rsidRPr="00A348B0">
        <w:rPr>
          <w:szCs w:val="24"/>
          <w:lang w:val="en-US" w:eastAsia="zh-CN"/>
        </w:rPr>
        <w:t>(JFrame.EXIT_ON_CLOSE);</w:t>
      </w:r>
    </w:p>
    <w:p w14:paraId="5560B136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frame.setSize</w:t>
      </w:r>
      <w:proofErr w:type="gramEnd"/>
      <w:r w:rsidRPr="00A348B0">
        <w:rPr>
          <w:szCs w:val="24"/>
          <w:lang w:val="en-US" w:eastAsia="zh-CN"/>
        </w:rPr>
        <w:t>(500, 300);</w:t>
      </w:r>
    </w:p>
    <w:p w14:paraId="797B59E0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frame.setLocation</w:t>
      </w:r>
      <w:proofErr w:type="gramEnd"/>
      <w:r w:rsidRPr="00A348B0">
        <w:rPr>
          <w:szCs w:val="24"/>
          <w:lang w:val="en-US" w:eastAsia="zh-CN"/>
        </w:rPr>
        <w:t>(1000, 500);</w:t>
      </w:r>
    </w:p>
    <w:p w14:paraId="0C33F0D9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3FAB5BB8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</w:p>
    <w:p w14:paraId="2BEA8619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JButton login = new JButton("login");</w:t>
      </w:r>
    </w:p>
    <w:p w14:paraId="5F274845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JButton exit_btn = new JButton("exit");</w:t>
      </w:r>
    </w:p>
    <w:p w14:paraId="010C5B15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</w:p>
    <w:p w14:paraId="520EEA34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JPanel login_pan = new </w:t>
      </w:r>
      <w:proofErr w:type="gramStart"/>
      <w:r w:rsidRPr="00A348B0">
        <w:rPr>
          <w:szCs w:val="24"/>
          <w:lang w:val="en-US" w:eastAsia="zh-CN"/>
        </w:rPr>
        <w:t>JPanel(</w:t>
      </w:r>
      <w:proofErr w:type="gramEnd"/>
      <w:r w:rsidRPr="00A348B0">
        <w:rPr>
          <w:szCs w:val="24"/>
          <w:lang w:val="en-US" w:eastAsia="zh-CN"/>
        </w:rPr>
        <w:t>);</w:t>
      </w:r>
    </w:p>
    <w:p w14:paraId="213BA1DD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JPanel main_window = new </w:t>
      </w:r>
      <w:proofErr w:type="gramStart"/>
      <w:r w:rsidRPr="00A348B0">
        <w:rPr>
          <w:szCs w:val="24"/>
          <w:lang w:val="en-US" w:eastAsia="zh-CN"/>
        </w:rPr>
        <w:t>JPanel(</w:t>
      </w:r>
      <w:proofErr w:type="gramEnd"/>
      <w:r w:rsidRPr="00A348B0">
        <w:rPr>
          <w:szCs w:val="24"/>
          <w:lang w:val="en-US" w:eastAsia="zh-CN"/>
        </w:rPr>
        <w:t>);</w:t>
      </w:r>
    </w:p>
    <w:p w14:paraId="07BD597B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</w:p>
    <w:p w14:paraId="061E6E06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JTextField id = new </w:t>
      </w:r>
      <w:proofErr w:type="gramStart"/>
      <w:r w:rsidRPr="00A348B0">
        <w:rPr>
          <w:szCs w:val="24"/>
          <w:lang w:val="en-US" w:eastAsia="zh-CN"/>
        </w:rPr>
        <w:t>JTextField(</w:t>
      </w:r>
      <w:proofErr w:type="gramEnd"/>
      <w:r w:rsidRPr="00A348B0">
        <w:rPr>
          <w:szCs w:val="24"/>
          <w:lang w:val="en-US" w:eastAsia="zh-CN"/>
        </w:rPr>
        <w:t>10);</w:t>
      </w:r>
    </w:p>
    <w:p w14:paraId="586F8158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JPasswordField password = new </w:t>
      </w:r>
      <w:proofErr w:type="gramStart"/>
      <w:r w:rsidRPr="00A348B0">
        <w:rPr>
          <w:szCs w:val="24"/>
          <w:lang w:val="en-US" w:eastAsia="zh-CN"/>
        </w:rPr>
        <w:t>JPasswordField(</w:t>
      </w:r>
      <w:proofErr w:type="gramEnd"/>
      <w:r w:rsidRPr="00A348B0">
        <w:rPr>
          <w:szCs w:val="24"/>
          <w:lang w:val="en-US" w:eastAsia="zh-CN"/>
        </w:rPr>
        <w:t>10);</w:t>
      </w:r>
    </w:p>
    <w:p w14:paraId="48C1EA67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frame.setLayout</w:t>
      </w:r>
      <w:proofErr w:type="gramEnd"/>
      <w:r w:rsidRPr="00A348B0">
        <w:rPr>
          <w:szCs w:val="24"/>
          <w:lang w:val="en-US" w:eastAsia="zh-CN"/>
        </w:rPr>
        <w:t>(new GridLayout(3,2));</w:t>
      </w:r>
    </w:p>
    <w:p w14:paraId="524A5EAA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frame.add(</w:t>
      </w:r>
      <w:proofErr w:type="gramEnd"/>
      <w:r w:rsidRPr="00A348B0">
        <w:rPr>
          <w:szCs w:val="24"/>
          <w:lang w:val="en-US" w:eastAsia="zh-CN"/>
        </w:rPr>
        <w:t>new JLabel("                Administrator ID :"));</w:t>
      </w:r>
    </w:p>
    <w:p w14:paraId="0A1E7328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frame.add(id);</w:t>
      </w:r>
    </w:p>
    <w:p w14:paraId="4D347F60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frame.add(</w:t>
      </w:r>
      <w:proofErr w:type="gramEnd"/>
      <w:r w:rsidRPr="00A348B0">
        <w:rPr>
          <w:szCs w:val="24"/>
          <w:lang w:val="en-US" w:eastAsia="zh-CN"/>
        </w:rPr>
        <w:t>new JLabel("                Administrator PW :"));</w:t>
      </w:r>
    </w:p>
    <w:p w14:paraId="72076867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frame.add(password);</w:t>
      </w:r>
    </w:p>
    <w:p w14:paraId="213D3227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frame.add(login);</w:t>
      </w:r>
    </w:p>
    <w:p w14:paraId="43B9CA06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frame.add(exit_btn);</w:t>
      </w:r>
    </w:p>
    <w:p w14:paraId="49882970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07AA7EB0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frame.setVisible</w:t>
      </w:r>
      <w:proofErr w:type="gramEnd"/>
      <w:r w:rsidRPr="00A348B0">
        <w:rPr>
          <w:szCs w:val="24"/>
          <w:lang w:val="en-US" w:eastAsia="zh-CN"/>
        </w:rPr>
        <w:t>(true);</w:t>
      </w:r>
    </w:p>
    <w:p w14:paraId="32CAE6FA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2D0BD1C6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login.addActionListener</w:t>
      </w:r>
      <w:proofErr w:type="gramEnd"/>
      <w:r w:rsidRPr="00A348B0">
        <w:rPr>
          <w:szCs w:val="24"/>
          <w:lang w:val="en-US" w:eastAsia="zh-CN"/>
        </w:rPr>
        <w:t>(new ActionListener(){</w:t>
      </w:r>
    </w:p>
    <w:p w14:paraId="397B6150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@SuppressWarnings("deprecation")</w:t>
      </w:r>
    </w:p>
    <w:p w14:paraId="4D50FF5F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@Override</w:t>
      </w:r>
    </w:p>
    <w:p w14:paraId="3761BA07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public void </w:t>
      </w:r>
      <w:proofErr w:type="gramStart"/>
      <w:r w:rsidRPr="00A348B0">
        <w:rPr>
          <w:szCs w:val="24"/>
          <w:lang w:val="en-US" w:eastAsia="zh-CN"/>
        </w:rPr>
        <w:t>actionPerformed(</w:t>
      </w:r>
      <w:proofErr w:type="gramEnd"/>
      <w:r w:rsidRPr="00A348B0">
        <w:rPr>
          <w:szCs w:val="24"/>
          <w:lang w:val="en-US" w:eastAsia="zh-CN"/>
        </w:rPr>
        <w:t>ActionEvent e){</w:t>
      </w:r>
    </w:p>
    <w:p w14:paraId="3B2A6234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String id_tmp;</w:t>
      </w:r>
    </w:p>
    <w:p w14:paraId="64063F8D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String pass_tmp;</w:t>
      </w:r>
    </w:p>
    <w:p w14:paraId="5EC0FC2E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</w:p>
    <w:p w14:paraId="2C97697F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id_tmp = </w:t>
      </w:r>
      <w:proofErr w:type="gramStart"/>
      <w:r w:rsidRPr="00A348B0">
        <w:rPr>
          <w:szCs w:val="24"/>
          <w:lang w:val="en-US" w:eastAsia="zh-CN"/>
        </w:rPr>
        <w:t>id.getText</w:t>
      </w:r>
      <w:proofErr w:type="gramEnd"/>
      <w:r w:rsidRPr="00A348B0">
        <w:rPr>
          <w:szCs w:val="24"/>
          <w:lang w:val="en-US" w:eastAsia="zh-CN"/>
        </w:rPr>
        <w:t>();</w:t>
      </w:r>
    </w:p>
    <w:p w14:paraId="47B6FF7C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pass_tmp = </w:t>
      </w:r>
      <w:proofErr w:type="gramStart"/>
      <w:r w:rsidRPr="00A348B0">
        <w:rPr>
          <w:szCs w:val="24"/>
          <w:lang w:val="en-US" w:eastAsia="zh-CN"/>
        </w:rPr>
        <w:t>password.getText</w:t>
      </w:r>
      <w:proofErr w:type="gramEnd"/>
      <w:r w:rsidRPr="00A348B0">
        <w:rPr>
          <w:szCs w:val="24"/>
          <w:lang w:val="en-US" w:eastAsia="zh-CN"/>
        </w:rPr>
        <w:t>();</w:t>
      </w:r>
    </w:p>
    <w:p w14:paraId="5274036D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lastRenderedPageBreak/>
        <w:tab/>
      </w:r>
      <w:r w:rsidRPr="00A348B0">
        <w:rPr>
          <w:szCs w:val="24"/>
          <w:lang w:val="en-US" w:eastAsia="zh-CN"/>
        </w:rPr>
        <w:tab/>
      </w:r>
    </w:p>
    <w:p w14:paraId="47B43C19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if(id_</w:t>
      </w:r>
      <w:proofErr w:type="gramStart"/>
      <w:r w:rsidRPr="00A348B0">
        <w:rPr>
          <w:szCs w:val="24"/>
          <w:lang w:val="en-US" w:eastAsia="zh-CN"/>
        </w:rPr>
        <w:t>tmp.equals</w:t>
      </w:r>
      <w:proofErr w:type="gramEnd"/>
      <w:r w:rsidRPr="00A348B0">
        <w:rPr>
          <w:szCs w:val="24"/>
          <w:lang w:val="en-US" w:eastAsia="zh-CN"/>
        </w:rPr>
        <w:t>("admin") &amp;&amp; pass_tmp.equals("qwer"))</w:t>
      </w:r>
    </w:p>
    <w:p w14:paraId="68725A34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{</w:t>
      </w:r>
    </w:p>
    <w:p w14:paraId="05FB75E7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login_</w:t>
      </w:r>
      <w:proofErr w:type="gramStart"/>
      <w:r w:rsidRPr="00A348B0">
        <w:rPr>
          <w:szCs w:val="24"/>
          <w:lang w:val="en-US" w:eastAsia="zh-CN"/>
        </w:rPr>
        <w:t>pan.setVisible</w:t>
      </w:r>
      <w:proofErr w:type="gramEnd"/>
      <w:r w:rsidRPr="00A348B0">
        <w:rPr>
          <w:szCs w:val="24"/>
          <w:lang w:val="en-US" w:eastAsia="zh-CN"/>
        </w:rPr>
        <w:t>(false);</w:t>
      </w:r>
    </w:p>
    <w:p w14:paraId="1AE6DFCF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Input.Inputcall();</w:t>
      </w:r>
    </w:p>
    <w:p w14:paraId="2624C737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}</w:t>
      </w:r>
    </w:p>
    <w:p w14:paraId="6BFB599A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else</w:t>
      </w:r>
    </w:p>
    <w:p w14:paraId="24A953DF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{</w:t>
      </w:r>
    </w:p>
    <w:p w14:paraId="0F034D49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JOptionPane.showMessageDialog(null, "Check Admin ID and Password agian","Login_Error</w:t>
      </w:r>
      <w:proofErr w:type="gramStart"/>
      <w:r w:rsidRPr="00A348B0">
        <w:rPr>
          <w:szCs w:val="24"/>
          <w:lang w:val="en-US" w:eastAsia="zh-CN"/>
        </w:rPr>
        <w:t>",JOptionPane.ERROR</w:t>
      </w:r>
      <w:proofErr w:type="gramEnd"/>
      <w:r w:rsidRPr="00A348B0">
        <w:rPr>
          <w:szCs w:val="24"/>
          <w:lang w:val="en-US" w:eastAsia="zh-CN"/>
        </w:rPr>
        <w:t>_MESSAGE);</w:t>
      </w:r>
    </w:p>
    <w:p w14:paraId="0CB890A3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}</w:t>
      </w:r>
    </w:p>
    <w:p w14:paraId="1F9169A6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288ED422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}</w:t>
      </w:r>
    </w:p>
    <w:p w14:paraId="0A6CD321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});</w:t>
      </w:r>
    </w:p>
    <w:p w14:paraId="0BEC4400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}</w:t>
      </w:r>
    </w:p>
    <w:p w14:paraId="5984B3A9" w14:textId="019D4888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}</w:t>
      </w:r>
    </w:p>
    <w:p w14:paraId="52ED4B03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</w:p>
    <w:p w14:paraId="7463A327" w14:textId="2EB621E8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part3: ui.java</w:t>
      </w:r>
    </w:p>
    <w:p w14:paraId="1C3F7FA0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09C36539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280F00B8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javax.swing</w:t>
      </w:r>
      <w:proofErr w:type="gramEnd"/>
      <w:r w:rsidRPr="00A348B0">
        <w:rPr>
          <w:szCs w:val="24"/>
          <w:lang w:val="en-US" w:eastAsia="zh-CN"/>
        </w:rPr>
        <w:t>.*;</w:t>
      </w:r>
    </w:p>
    <w:p w14:paraId="629B517B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7B91D630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public class Ui {</w:t>
      </w:r>
    </w:p>
    <w:p w14:paraId="24D2EEF8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4B265990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public static void main(</w:t>
      </w:r>
      <w:proofErr w:type="gramStart"/>
      <w:r w:rsidRPr="00A348B0">
        <w:rPr>
          <w:szCs w:val="24"/>
          <w:lang w:val="en-US" w:eastAsia="zh-CN"/>
        </w:rPr>
        <w:t>String[</w:t>
      </w:r>
      <w:proofErr w:type="gramEnd"/>
      <w:r w:rsidRPr="00A348B0">
        <w:rPr>
          <w:szCs w:val="24"/>
          <w:lang w:val="en-US" w:eastAsia="zh-CN"/>
        </w:rPr>
        <w:t>] args)</w:t>
      </w:r>
    </w:p>
    <w:p w14:paraId="1946CF5E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{</w:t>
      </w:r>
    </w:p>
    <w:p w14:paraId="4C8E0BC2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</w:p>
    <w:p w14:paraId="146773B0" w14:textId="6F8FFB01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Login.Loginsession();</w:t>
      </w:r>
    </w:p>
    <w:p w14:paraId="5FCDEC3F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}</w:t>
      </w:r>
    </w:p>
    <w:p w14:paraId="79ED0766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1541BE15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1625E002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}</w:t>
      </w:r>
    </w:p>
    <w:p w14:paraId="4B0FD565" w14:textId="0DC5CD1C" w:rsidR="00C21D87" w:rsidRDefault="00C21D87" w:rsidP="00C21D87">
      <w:pPr>
        <w:rPr>
          <w:szCs w:val="24"/>
          <w:lang w:val="en-US" w:eastAsia="zh-CN"/>
        </w:rPr>
      </w:pPr>
    </w:p>
    <w:p w14:paraId="785A6C6E" w14:textId="3FFEC02E" w:rsidR="00A348B0" w:rsidRDefault="00A348B0" w:rsidP="00C21D87">
      <w:pPr>
        <w:rPr>
          <w:szCs w:val="24"/>
          <w:lang w:val="en-US" w:eastAsia="zh-CN"/>
        </w:rPr>
      </w:pPr>
    </w:p>
    <w:p w14:paraId="02539D82" w14:textId="77777777" w:rsidR="00A348B0" w:rsidRDefault="00A348B0" w:rsidP="00A348B0">
      <w:pPr>
        <w:keepNext/>
      </w:pPr>
      <w:r>
        <w:rPr>
          <w:rFonts w:hint="eastAsia"/>
          <w:noProof/>
          <w:szCs w:val="24"/>
          <w:lang w:val="en-GB" w:eastAsia="zh-CN"/>
        </w:rPr>
        <w:drawing>
          <wp:inline distT="0" distB="0" distL="0" distR="0" wp14:anchorId="77E66493" wp14:editId="404AE658">
            <wp:extent cx="6475730" cy="3477260"/>
            <wp:effectExtent l="0" t="0" r="1270" b="889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2318" w14:textId="230BCEEB" w:rsidR="00A348B0" w:rsidRDefault="009D6535" w:rsidP="0050020F">
      <w:pPr>
        <w:pStyle w:val="Caption"/>
        <w:outlineLvl w:val="0"/>
      </w:pPr>
      <w:r>
        <w:t>Figure 2.1 Hotel Management</w:t>
      </w:r>
    </w:p>
    <w:p w14:paraId="19C54708" w14:textId="77777777" w:rsidR="009D6535" w:rsidRDefault="00A348B0" w:rsidP="009D6535">
      <w:pPr>
        <w:keepNext/>
      </w:pPr>
      <w:r>
        <w:rPr>
          <w:rFonts w:hint="eastAsia"/>
          <w:noProof/>
          <w:szCs w:val="24"/>
          <w:lang w:val="en-GB" w:eastAsia="zh-CN"/>
        </w:rPr>
        <w:lastRenderedPageBreak/>
        <w:drawing>
          <wp:inline distT="0" distB="0" distL="0" distR="0" wp14:anchorId="0429764D" wp14:editId="2F0FCED7">
            <wp:extent cx="6475730" cy="3359150"/>
            <wp:effectExtent l="0" t="0" r="127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.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B162" w14:textId="4F3EA927" w:rsidR="009D6535" w:rsidRDefault="009D6535" w:rsidP="0050020F">
      <w:pPr>
        <w:pStyle w:val="Caption"/>
        <w:outlineLvl w:val="0"/>
      </w:pPr>
      <w:r>
        <w:t>Figure 2.2 Room management(time)</w:t>
      </w:r>
    </w:p>
    <w:p w14:paraId="31EC2F49" w14:textId="4CDECF7F" w:rsidR="009D6535" w:rsidRDefault="009D6535" w:rsidP="009D6535"/>
    <w:p w14:paraId="1ACB1C06" w14:textId="77777777" w:rsidR="009D6535" w:rsidRPr="009D6535" w:rsidRDefault="009D6535" w:rsidP="009D6535"/>
    <w:p w14:paraId="7ECCFE02" w14:textId="77777777" w:rsidR="009D6535" w:rsidRDefault="00A348B0" w:rsidP="009D6535">
      <w:pPr>
        <w:keepNext/>
      </w:pPr>
      <w:r>
        <w:rPr>
          <w:rFonts w:hint="eastAsia"/>
          <w:noProof/>
          <w:szCs w:val="24"/>
          <w:lang w:val="en-GB" w:eastAsia="zh-CN"/>
        </w:rPr>
        <w:drawing>
          <wp:inline distT="0" distB="0" distL="0" distR="0" wp14:anchorId="014B4041" wp14:editId="7BDFBD38">
            <wp:extent cx="6475730" cy="3472180"/>
            <wp:effectExtent l="0" t="0" r="127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.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873E" w14:textId="12E3FBC6" w:rsidR="00A348B0" w:rsidRPr="00A348B0" w:rsidRDefault="009D6535" w:rsidP="0050020F">
      <w:pPr>
        <w:pStyle w:val="Caption"/>
        <w:outlineLvl w:val="0"/>
        <w:rPr>
          <w:sz w:val="24"/>
          <w:szCs w:val="24"/>
          <w:lang w:val="en-US" w:eastAsia="zh-CN"/>
        </w:rPr>
      </w:pPr>
      <w:r>
        <w:t xml:space="preserve">Figure 2.3 Room </w:t>
      </w:r>
      <w:proofErr w:type="gramStart"/>
      <w:r>
        <w:t>management(</w:t>
      </w:r>
      <w:proofErr w:type="gramEnd"/>
      <w:r>
        <w:t>Room number)</w:t>
      </w:r>
    </w:p>
    <w:p w14:paraId="2D77130B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</w:p>
    <w:p w14:paraId="4C225AD9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</w:p>
    <w:p w14:paraId="5D04061B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7E6B1A63" w14:textId="77777777" w:rsidR="00C21D87" w:rsidRPr="00A348B0" w:rsidRDefault="00C21D87" w:rsidP="00C21D87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</w:p>
    <w:p w14:paraId="07C85CEC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2FDCDA98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1D4B85FE" w14:textId="77777777" w:rsidR="00C21D87" w:rsidRPr="00A348B0" w:rsidRDefault="00C21D87" w:rsidP="00C21D87">
      <w:pPr>
        <w:rPr>
          <w:szCs w:val="24"/>
          <w:lang w:val="en-US" w:eastAsia="zh-CN"/>
        </w:rPr>
      </w:pPr>
    </w:p>
    <w:p w14:paraId="1D320487" w14:textId="77777777" w:rsidR="00465F84" w:rsidRPr="00A348B0" w:rsidRDefault="00465F84" w:rsidP="00C21D87">
      <w:pPr>
        <w:rPr>
          <w:szCs w:val="24"/>
          <w:lang w:val="en-US" w:eastAsia="zh-CN"/>
        </w:rPr>
      </w:pPr>
    </w:p>
    <w:p w14:paraId="22E47E9E" w14:textId="77777777" w:rsidR="00465F84" w:rsidRPr="00A348B0" w:rsidRDefault="00465F84" w:rsidP="00C21D87">
      <w:pPr>
        <w:rPr>
          <w:szCs w:val="24"/>
          <w:lang w:val="en-US" w:eastAsia="zh-CN"/>
        </w:rPr>
      </w:pPr>
    </w:p>
    <w:p w14:paraId="32DA497E" w14:textId="77777777" w:rsidR="00465F84" w:rsidRPr="00A348B0" w:rsidRDefault="00465F84" w:rsidP="00C21D87">
      <w:pPr>
        <w:rPr>
          <w:szCs w:val="24"/>
          <w:lang w:val="en-US" w:eastAsia="zh-CN"/>
        </w:rPr>
      </w:pPr>
    </w:p>
    <w:p w14:paraId="7B42354C" w14:textId="77777777" w:rsidR="00465F84" w:rsidRPr="00A348B0" w:rsidRDefault="00465F84" w:rsidP="00C21D87">
      <w:pPr>
        <w:rPr>
          <w:szCs w:val="24"/>
          <w:lang w:val="en-US" w:eastAsia="zh-CN"/>
        </w:rPr>
      </w:pPr>
    </w:p>
    <w:p w14:paraId="36038C3C" w14:textId="77777777" w:rsidR="00465F84" w:rsidRPr="00A348B0" w:rsidRDefault="00465F84" w:rsidP="00C21D87">
      <w:pPr>
        <w:rPr>
          <w:szCs w:val="24"/>
          <w:lang w:val="en-US" w:eastAsia="zh-CN"/>
        </w:rPr>
      </w:pPr>
    </w:p>
    <w:p w14:paraId="4127BBBA" w14:textId="77777777" w:rsidR="00465F84" w:rsidRPr="00A348B0" w:rsidRDefault="00465F84" w:rsidP="00C21D87">
      <w:pPr>
        <w:rPr>
          <w:szCs w:val="24"/>
          <w:lang w:val="en-US" w:eastAsia="zh-CN"/>
        </w:rPr>
      </w:pPr>
    </w:p>
    <w:p w14:paraId="2C59B7EC" w14:textId="77777777" w:rsidR="00465F84" w:rsidRPr="00A348B0" w:rsidRDefault="00465F84" w:rsidP="00C21D87">
      <w:pPr>
        <w:rPr>
          <w:szCs w:val="24"/>
          <w:lang w:val="en-US" w:eastAsia="zh-CN"/>
        </w:rPr>
      </w:pPr>
    </w:p>
    <w:p w14:paraId="08F19B0D" w14:textId="77777777" w:rsidR="00465F84" w:rsidRPr="00A348B0" w:rsidRDefault="00465F84" w:rsidP="00C21D87">
      <w:pPr>
        <w:rPr>
          <w:szCs w:val="24"/>
          <w:lang w:val="en-US" w:eastAsia="zh-CN"/>
        </w:rPr>
      </w:pPr>
    </w:p>
    <w:p w14:paraId="37D5EBAF" w14:textId="3E508231" w:rsidR="00465F84" w:rsidRPr="00A348B0" w:rsidRDefault="009B345A" w:rsidP="0050020F">
      <w:pPr>
        <w:jc w:val="center"/>
        <w:outlineLvl w:val="0"/>
        <w:rPr>
          <w:b/>
          <w:szCs w:val="24"/>
          <w:lang w:val="en-US" w:eastAsia="zh-CN"/>
        </w:rPr>
      </w:pPr>
      <w:r w:rsidRPr="00A348B0">
        <w:rPr>
          <w:b/>
          <w:szCs w:val="24"/>
          <w:lang w:val="en-US" w:eastAsia="zh-CN"/>
        </w:rPr>
        <w:t>Database Connections</w:t>
      </w:r>
    </w:p>
    <w:p w14:paraId="0733A946" w14:textId="7BE792C3" w:rsidR="00607CE2" w:rsidRPr="00A348B0" w:rsidRDefault="00607CE2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Part </w:t>
      </w:r>
      <w:proofErr w:type="gramStart"/>
      <w:r w:rsidRPr="00A348B0">
        <w:rPr>
          <w:szCs w:val="24"/>
          <w:lang w:val="en-US" w:eastAsia="zh-CN"/>
        </w:rPr>
        <w:t>1</w:t>
      </w:r>
      <w:r w:rsidRPr="00A348B0">
        <w:rPr>
          <w:szCs w:val="24"/>
        </w:rPr>
        <w:t xml:space="preserve">  </w:t>
      </w:r>
      <w:r w:rsidRPr="00A348B0">
        <w:rPr>
          <w:szCs w:val="24"/>
          <w:lang w:val="en-US" w:eastAsia="zh-CN"/>
        </w:rPr>
        <w:t>ConnectionConfiguration</w:t>
      </w:r>
      <w:r w:rsidR="00524759" w:rsidRPr="00A348B0">
        <w:rPr>
          <w:szCs w:val="24"/>
          <w:lang w:val="en-US" w:eastAsia="zh-CN"/>
        </w:rPr>
        <w:t>.java</w:t>
      </w:r>
      <w:proofErr w:type="gramEnd"/>
    </w:p>
    <w:p w14:paraId="6D4B46CA" w14:textId="77777777" w:rsidR="00524759" w:rsidRPr="00A348B0" w:rsidRDefault="00524759" w:rsidP="00607CE2">
      <w:pPr>
        <w:rPr>
          <w:szCs w:val="24"/>
          <w:lang w:val="en-US" w:eastAsia="zh-CN"/>
        </w:rPr>
      </w:pPr>
    </w:p>
    <w:p w14:paraId="551CCC7C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java.sql.Connection</w:t>
      </w:r>
      <w:proofErr w:type="gramEnd"/>
      <w:r w:rsidRPr="00A348B0">
        <w:rPr>
          <w:szCs w:val="24"/>
          <w:lang w:val="en-US" w:eastAsia="zh-CN"/>
        </w:rPr>
        <w:t>;</w:t>
      </w:r>
    </w:p>
    <w:p w14:paraId="4CDD8DBC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java.sql.DriverManager</w:t>
      </w:r>
      <w:proofErr w:type="gramEnd"/>
      <w:r w:rsidRPr="00A348B0">
        <w:rPr>
          <w:szCs w:val="24"/>
          <w:lang w:val="en-US" w:eastAsia="zh-CN"/>
        </w:rPr>
        <w:t>;</w:t>
      </w:r>
    </w:p>
    <w:p w14:paraId="6A933338" w14:textId="77777777" w:rsidR="00A17F0E" w:rsidRPr="00A348B0" w:rsidRDefault="00A17F0E" w:rsidP="00A17F0E">
      <w:pPr>
        <w:rPr>
          <w:szCs w:val="24"/>
          <w:lang w:val="en-US" w:eastAsia="zh-CN"/>
        </w:rPr>
      </w:pPr>
    </w:p>
    <w:p w14:paraId="2C20E7F3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/**</w:t>
      </w:r>
    </w:p>
    <w:p w14:paraId="056F31BE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* </w:t>
      </w:r>
    </w:p>
    <w:p w14:paraId="15D3FF0C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*/</w:t>
      </w:r>
    </w:p>
    <w:p w14:paraId="00EC2B9B" w14:textId="77777777" w:rsidR="00A17F0E" w:rsidRPr="00A348B0" w:rsidRDefault="00A17F0E" w:rsidP="00A17F0E">
      <w:pPr>
        <w:rPr>
          <w:szCs w:val="24"/>
          <w:lang w:val="en-US" w:eastAsia="zh-CN"/>
        </w:rPr>
      </w:pPr>
    </w:p>
    <w:p w14:paraId="7F518E48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/**</w:t>
      </w:r>
    </w:p>
    <w:p w14:paraId="76CC4A1A" w14:textId="1486C3D4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* </w:t>
      </w:r>
      <w:r w:rsidR="0050020F">
        <w:rPr>
          <w:szCs w:val="24"/>
          <w:lang w:val="en-US" w:eastAsia="zh-CN"/>
        </w:rPr>
        <w:t xml:space="preserve"> </w:t>
      </w:r>
    </w:p>
    <w:p w14:paraId="1643CD0C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*</w:t>
      </w:r>
    </w:p>
    <w:p w14:paraId="421DF3BD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*/</w:t>
      </w:r>
    </w:p>
    <w:p w14:paraId="121C8436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public class ConnectionConfiguration {</w:t>
      </w:r>
    </w:p>
    <w:p w14:paraId="6B08CA54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//Connection String for Database Connection.</w:t>
      </w:r>
    </w:p>
    <w:p w14:paraId="4B46F9FE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public static final String ConnectionString= "</w:t>
      </w:r>
      <w:proofErr w:type="gramStart"/>
      <w:r w:rsidRPr="00A348B0">
        <w:rPr>
          <w:szCs w:val="24"/>
          <w:lang w:val="en-US" w:eastAsia="zh-CN"/>
        </w:rPr>
        <w:t>jdbc:mysql://localhost:3306/world?autoReconnect=true&amp;useSSL=false</w:t>
      </w:r>
      <w:proofErr w:type="gramEnd"/>
      <w:r w:rsidRPr="00A348B0">
        <w:rPr>
          <w:szCs w:val="24"/>
          <w:lang w:val="en-US" w:eastAsia="zh-CN"/>
        </w:rPr>
        <w:t>";</w:t>
      </w:r>
    </w:p>
    <w:p w14:paraId="7CF15A50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</w:p>
    <w:p w14:paraId="5222B57C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//User name for database connection.</w:t>
      </w:r>
    </w:p>
    <w:p w14:paraId="18992ACB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public static final String user="root";</w:t>
      </w:r>
    </w:p>
    <w:p w14:paraId="470B71EE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</w:p>
    <w:p w14:paraId="1D1E9C8B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//Password for database connection.</w:t>
      </w:r>
    </w:p>
    <w:p w14:paraId="3A68353F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public static final String password="cisco";</w:t>
      </w:r>
    </w:p>
    <w:p w14:paraId="4ACF86EE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</w:p>
    <w:p w14:paraId="16783886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public static Connection </w:t>
      </w:r>
      <w:proofErr w:type="gramStart"/>
      <w:r w:rsidRPr="00A348B0">
        <w:rPr>
          <w:szCs w:val="24"/>
          <w:lang w:val="en-US" w:eastAsia="zh-CN"/>
        </w:rPr>
        <w:t>getConnection(</w:t>
      </w:r>
      <w:proofErr w:type="gramEnd"/>
      <w:r w:rsidRPr="00A348B0">
        <w:rPr>
          <w:szCs w:val="24"/>
          <w:lang w:val="en-US" w:eastAsia="zh-CN"/>
        </w:rPr>
        <w:t>)</w:t>
      </w:r>
    </w:p>
    <w:p w14:paraId="1D1D1AEA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{</w:t>
      </w:r>
    </w:p>
    <w:p w14:paraId="009E3943" w14:textId="77777777" w:rsidR="00A17F0E" w:rsidRPr="00A348B0" w:rsidRDefault="00A17F0E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Connection connection=null;</w:t>
      </w:r>
    </w:p>
    <w:p w14:paraId="51075FEF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</w:p>
    <w:p w14:paraId="22F82E31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try{</w:t>
      </w:r>
      <w:proofErr w:type="gramEnd"/>
    </w:p>
    <w:p w14:paraId="2610CEFE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connection = DriverManager.getConnection(</w:t>
      </w:r>
      <w:proofErr w:type="gramStart"/>
      <w:r w:rsidRPr="00A348B0">
        <w:rPr>
          <w:szCs w:val="24"/>
          <w:lang w:val="en-US" w:eastAsia="zh-CN"/>
        </w:rPr>
        <w:t>ConnectionString,user</w:t>
      </w:r>
      <w:proofErr w:type="gramEnd"/>
      <w:r w:rsidRPr="00A348B0">
        <w:rPr>
          <w:szCs w:val="24"/>
          <w:lang w:val="en-US" w:eastAsia="zh-CN"/>
        </w:rPr>
        <w:t>,password);</w:t>
      </w:r>
    </w:p>
    <w:p w14:paraId="6DE19ACC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</w:p>
    <w:p w14:paraId="02FC6A9E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}catch</w:t>
      </w:r>
      <w:proofErr w:type="gramEnd"/>
      <w:r w:rsidRPr="00A348B0">
        <w:rPr>
          <w:szCs w:val="24"/>
          <w:lang w:val="en-US" w:eastAsia="zh-CN"/>
        </w:rPr>
        <w:t>(Exception e){</w:t>
      </w:r>
    </w:p>
    <w:p w14:paraId="2892CF18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e.printStackTrace</w:t>
      </w:r>
      <w:proofErr w:type="gramEnd"/>
      <w:r w:rsidRPr="00A348B0">
        <w:rPr>
          <w:szCs w:val="24"/>
          <w:lang w:val="en-US" w:eastAsia="zh-CN"/>
        </w:rPr>
        <w:t>();</w:t>
      </w:r>
    </w:p>
    <w:p w14:paraId="231F9F31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}</w:t>
      </w:r>
    </w:p>
    <w:p w14:paraId="0F2AF29F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return connection;</w:t>
      </w:r>
    </w:p>
    <w:p w14:paraId="7DAA6CBD" w14:textId="77777777" w:rsidR="00A17F0E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}</w:t>
      </w:r>
    </w:p>
    <w:p w14:paraId="2CEA9485" w14:textId="0E1A8A98" w:rsidR="009B345A" w:rsidRPr="00A348B0" w:rsidRDefault="00A17F0E" w:rsidP="00A17F0E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}</w:t>
      </w:r>
    </w:p>
    <w:p w14:paraId="7DF64BE1" w14:textId="77777777" w:rsidR="00524759" w:rsidRPr="00A348B0" w:rsidRDefault="00524759" w:rsidP="00607CE2">
      <w:pPr>
        <w:rPr>
          <w:szCs w:val="24"/>
          <w:lang w:val="en-US" w:eastAsia="zh-CN"/>
        </w:rPr>
      </w:pPr>
    </w:p>
    <w:p w14:paraId="440FE692" w14:textId="69E46493" w:rsidR="00BF610E" w:rsidRPr="00A348B0" w:rsidRDefault="00BF610E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Part </w:t>
      </w:r>
      <w:proofErr w:type="gramStart"/>
      <w:r w:rsidRPr="00A348B0">
        <w:rPr>
          <w:szCs w:val="24"/>
          <w:lang w:val="en-US" w:eastAsia="zh-CN"/>
        </w:rPr>
        <w:t>2</w:t>
      </w:r>
      <w:r w:rsidRPr="00A348B0">
        <w:rPr>
          <w:szCs w:val="24"/>
        </w:rPr>
        <w:t xml:space="preserve">  </w:t>
      </w:r>
      <w:r w:rsidR="00524759" w:rsidRPr="00A348B0">
        <w:rPr>
          <w:szCs w:val="24"/>
          <w:lang w:val="en-US" w:eastAsia="zh-CN"/>
        </w:rPr>
        <w:t>HotelEmployee.java</w:t>
      </w:r>
      <w:proofErr w:type="gramEnd"/>
    </w:p>
    <w:p w14:paraId="2E73110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/**</w:t>
      </w:r>
    </w:p>
    <w:p w14:paraId="0F61682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* </w:t>
      </w:r>
    </w:p>
    <w:p w14:paraId="26E4760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*/</w:t>
      </w:r>
    </w:p>
    <w:p w14:paraId="258FF129" w14:textId="77777777" w:rsidR="00046265" w:rsidRPr="00A348B0" w:rsidRDefault="00046265" w:rsidP="00046265">
      <w:pPr>
        <w:rPr>
          <w:szCs w:val="24"/>
          <w:lang w:val="en-US" w:eastAsia="zh-CN"/>
        </w:rPr>
      </w:pPr>
    </w:p>
    <w:p w14:paraId="1E2381D8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/**</w:t>
      </w:r>
    </w:p>
    <w:p w14:paraId="53390E0A" w14:textId="2E0E18BD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* </w:t>
      </w:r>
      <w:r w:rsidR="0050020F">
        <w:rPr>
          <w:szCs w:val="24"/>
          <w:lang w:val="en-US" w:eastAsia="zh-CN"/>
        </w:rPr>
        <w:t xml:space="preserve"> </w:t>
      </w:r>
    </w:p>
    <w:p w14:paraId="4EDC75E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*</w:t>
      </w:r>
    </w:p>
    <w:p w14:paraId="7AA47B8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*/</w:t>
      </w:r>
    </w:p>
    <w:p w14:paraId="1322FA7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public class HotelEmployee {</w:t>
      </w:r>
    </w:p>
    <w:p w14:paraId="3FEFE27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private int EmployeeID;</w:t>
      </w:r>
      <w:r w:rsidRPr="00A348B0">
        <w:rPr>
          <w:szCs w:val="24"/>
          <w:lang w:val="en-US" w:eastAsia="zh-CN"/>
        </w:rPr>
        <w:tab/>
      </w:r>
    </w:p>
    <w:p w14:paraId="70D0391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private String EmployeeName;</w:t>
      </w:r>
      <w:r w:rsidRPr="00A348B0">
        <w:rPr>
          <w:szCs w:val="24"/>
          <w:lang w:val="en-US" w:eastAsia="zh-CN"/>
        </w:rPr>
        <w:tab/>
      </w:r>
    </w:p>
    <w:p w14:paraId="7F2AE7DD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private String Address;</w:t>
      </w:r>
      <w:r w:rsidRPr="00A348B0">
        <w:rPr>
          <w:szCs w:val="24"/>
          <w:lang w:val="en-US" w:eastAsia="zh-CN"/>
        </w:rPr>
        <w:tab/>
      </w:r>
    </w:p>
    <w:p w14:paraId="2C0E18A0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private String ContactNo;</w:t>
      </w:r>
      <w:r w:rsidRPr="00A348B0">
        <w:rPr>
          <w:szCs w:val="24"/>
          <w:lang w:val="en-US" w:eastAsia="zh-CN"/>
        </w:rPr>
        <w:tab/>
      </w:r>
    </w:p>
    <w:p w14:paraId="33D37809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lastRenderedPageBreak/>
        <w:tab/>
        <w:t>private String Email;</w:t>
      </w:r>
      <w:r w:rsidRPr="00A348B0">
        <w:rPr>
          <w:szCs w:val="24"/>
          <w:lang w:val="en-US" w:eastAsia="zh-CN"/>
        </w:rPr>
        <w:tab/>
      </w:r>
    </w:p>
    <w:p w14:paraId="52B0B6CD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private String Gender;</w:t>
      </w:r>
    </w:p>
    <w:p w14:paraId="6061C5E4" w14:textId="77777777" w:rsidR="00046265" w:rsidRPr="00A348B0" w:rsidRDefault="00046265" w:rsidP="00046265">
      <w:pPr>
        <w:rPr>
          <w:szCs w:val="24"/>
          <w:lang w:val="en-US" w:eastAsia="zh-CN"/>
        </w:rPr>
      </w:pPr>
    </w:p>
    <w:p w14:paraId="21F1997E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</w:p>
    <w:p w14:paraId="4C9A2C3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</w:p>
    <w:p w14:paraId="519E678F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</w:p>
    <w:p w14:paraId="44F7BA48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//Default Constructor</w:t>
      </w:r>
    </w:p>
    <w:p w14:paraId="6EB2341F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public </w:t>
      </w:r>
      <w:proofErr w:type="gramStart"/>
      <w:r w:rsidRPr="00A348B0">
        <w:rPr>
          <w:szCs w:val="24"/>
          <w:lang w:val="en-US" w:eastAsia="zh-CN"/>
        </w:rPr>
        <w:t>HotelEmployee(</w:t>
      </w:r>
      <w:proofErr w:type="gramEnd"/>
      <w:r w:rsidRPr="00A348B0">
        <w:rPr>
          <w:szCs w:val="24"/>
          <w:lang w:val="en-US" w:eastAsia="zh-CN"/>
        </w:rPr>
        <w:t>)</w:t>
      </w:r>
    </w:p>
    <w:p w14:paraId="45866C8B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{</w:t>
      </w:r>
    </w:p>
    <w:p w14:paraId="50FEDDE5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</w:p>
    <w:p w14:paraId="5C938C6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}</w:t>
      </w:r>
    </w:p>
    <w:p w14:paraId="237D5E8D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</w:p>
    <w:p w14:paraId="1BA0FDA0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</w:p>
    <w:p w14:paraId="0A2E91A9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//Parametrized Constructor to initialize values</w:t>
      </w:r>
    </w:p>
    <w:p w14:paraId="3796AC27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public </w:t>
      </w:r>
      <w:proofErr w:type="gramStart"/>
      <w:r w:rsidRPr="00A348B0">
        <w:rPr>
          <w:szCs w:val="24"/>
          <w:lang w:val="en-US" w:eastAsia="zh-CN"/>
        </w:rPr>
        <w:t>HotelEmployee(</w:t>
      </w:r>
      <w:proofErr w:type="gramEnd"/>
      <w:r w:rsidRPr="00A348B0">
        <w:rPr>
          <w:szCs w:val="24"/>
          <w:lang w:val="en-US" w:eastAsia="zh-CN"/>
        </w:rPr>
        <w:t>String EmployeeName,String Address,String ContactNo, String Email,String Gender)</w:t>
      </w:r>
    </w:p>
    <w:p w14:paraId="2A57310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{</w:t>
      </w:r>
    </w:p>
    <w:p w14:paraId="6DFFCF39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this.EmployeeName</w:t>
      </w:r>
      <w:proofErr w:type="gramEnd"/>
      <w:r w:rsidRPr="00A348B0">
        <w:rPr>
          <w:szCs w:val="24"/>
          <w:lang w:val="en-US" w:eastAsia="zh-CN"/>
        </w:rPr>
        <w:t>=EmployeeName;</w:t>
      </w:r>
    </w:p>
    <w:p w14:paraId="09BDB21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this.Address</w:t>
      </w:r>
      <w:proofErr w:type="gramEnd"/>
      <w:r w:rsidRPr="00A348B0">
        <w:rPr>
          <w:szCs w:val="24"/>
          <w:lang w:val="en-US" w:eastAsia="zh-CN"/>
        </w:rPr>
        <w:t>=Address;</w:t>
      </w:r>
    </w:p>
    <w:p w14:paraId="4D6539D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this.ContactNo</w:t>
      </w:r>
      <w:proofErr w:type="gramEnd"/>
      <w:r w:rsidRPr="00A348B0">
        <w:rPr>
          <w:szCs w:val="24"/>
          <w:lang w:val="en-US" w:eastAsia="zh-CN"/>
        </w:rPr>
        <w:t>=ContactNo;</w:t>
      </w:r>
    </w:p>
    <w:p w14:paraId="3F6832F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this.Email</w:t>
      </w:r>
      <w:proofErr w:type="gramEnd"/>
      <w:r w:rsidRPr="00A348B0">
        <w:rPr>
          <w:szCs w:val="24"/>
          <w:lang w:val="en-US" w:eastAsia="zh-CN"/>
        </w:rPr>
        <w:t>=Email;</w:t>
      </w:r>
    </w:p>
    <w:p w14:paraId="1B77E30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this.Gender</w:t>
      </w:r>
      <w:proofErr w:type="gramEnd"/>
      <w:r w:rsidRPr="00A348B0">
        <w:rPr>
          <w:szCs w:val="24"/>
          <w:lang w:val="en-US" w:eastAsia="zh-CN"/>
        </w:rPr>
        <w:t>=Gender;</w:t>
      </w:r>
    </w:p>
    <w:p w14:paraId="614C7CD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}</w:t>
      </w:r>
    </w:p>
    <w:p w14:paraId="4E5D6DDD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</w:p>
    <w:p w14:paraId="714C8E80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</w:p>
    <w:p w14:paraId="2103AED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//Getter and Setter Methods to set and get values from user.</w:t>
      </w:r>
    </w:p>
    <w:p w14:paraId="2556A4E7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public int </w:t>
      </w:r>
      <w:proofErr w:type="gramStart"/>
      <w:r w:rsidRPr="00A348B0">
        <w:rPr>
          <w:szCs w:val="24"/>
          <w:lang w:val="en-US" w:eastAsia="zh-CN"/>
        </w:rPr>
        <w:t>getID(</w:t>
      </w:r>
      <w:proofErr w:type="gramEnd"/>
      <w:r w:rsidRPr="00A348B0">
        <w:rPr>
          <w:szCs w:val="24"/>
          <w:lang w:val="en-US" w:eastAsia="zh-CN"/>
        </w:rPr>
        <w:t>){</w:t>
      </w:r>
    </w:p>
    <w:p w14:paraId="0800FA0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return EmployeeID;</w:t>
      </w:r>
    </w:p>
    <w:p w14:paraId="2883A1CD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}</w:t>
      </w:r>
      <w:r w:rsidRPr="00A348B0">
        <w:rPr>
          <w:szCs w:val="24"/>
          <w:lang w:val="en-US" w:eastAsia="zh-CN"/>
        </w:rPr>
        <w:tab/>
      </w:r>
    </w:p>
    <w:p w14:paraId="5CE2FA1B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public void </w:t>
      </w:r>
      <w:proofErr w:type="gramStart"/>
      <w:r w:rsidRPr="00A348B0">
        <w:rPr>
          <w:szCs w:val="24"/>
          <w:lang w:val="en-US" w:eastAsia="zh-CN"/>
        </w:rPr>
        <w:t>setID(</w:t>
      </w:r>
      <w:proofErr w:type="gramEnd"/>
      <w:r w:rsidRPr="00A348B0">
        <w:rPr>
          <w:szCs w:val="24"/>
          <w:lang w:val="en-US" w:eastAsia="zh-CN"/>
        </w:rPr>
        <w:t>int iniStaffID)</w:t>
      </w:r>
    </w:p>
    <w:p w14:paraId="0AA1C65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{</w:t>
      </w:r>
    </w:p>
    <w:p w14:paraId="7B4293A0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this.EmployeeID</w:t>
      </w:r>
      <w:proofErr w:type="gramEnd"/>
      <w:r w:rsidRPr="00A348B0">
        <w:rPr>
          <w:szCs w:val="24"/>
          <w:lang w:val="en-US" w:eastAsia="zh-CN"/>
        </w:rPr>
        <w:t>=iniStaffID;</w:t>
      </w:r>
    </w:p>
    <w:p w14:paraId="44265EC8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}</w:t>
      </w:r>
    </w:p>
    <w:p w14:paraId="0F0EE9A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</w:p>
    <w:p w14:paraId="4A26CB6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</w:p>
    <w:p w14:paraId="4D56853D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public String </w:t>
      </w:r>
      <w:proofErr w:type="gramStart"/>
      <w:r w:rsidRPr="00A348B0">
        <w:rPr>
          <w:szCs w:val="24"/>
          <w:lang w:val="en-US" w:eastAsia="zh-CN"/>
        </w:rPr>
        <w:t>getName(</w:t>
      </w:r>
      <w:proofErr w:type="gramEnd"/>
      <w:r w:rsidRPr="00A348B0">
        <w:rPr>
          <w:szCs w:val="24"/>
          <w:lang w:val="en-US" w:eastAsia="zh-CN"/>
        </w:rPr>
        <w:t>)</w:t>
      </w:r>
    </w:p>
    <w:p w14:paraId="0B4245F0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{</w:t>
      </w:r>
    </w:p>
    <w:p w14:paraId="0881B45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return EmployeeName;</w:t>
      </w:r>
    </w:p>
    <w:p w14:paraId="72EF871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}</w:t>
      </w:r>
      <w:r w:rsidRPr="00A348B0">
        <w:rPr>
          <w:szCs w:val="24"/>
          <w:lang w:val="en-US" w:eastAsia="zh-CN"/>
        </w:rPr>
        <w:tab/>
      </w:r>
    </w:p>
    <w:p w14:paraId="6A1EDE10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public void </w:t>
      </w:r>
      <w:proofErr w:type="gramStart"/>
      <w:r w:rsidRPr="00A348B0">
        <w:rPr>
          <w:szCs w:val="24"/>
          <w:lang w:val="en-US" w:eastAsia="zh-CN"/>
        </w:rPr>
        <w:t>setName(</w:t>
      </w:r>
      <w:proofErr w:type="gramEnd"/>
      <w:r w:rsidRPr="00A348B0">
        <w:rPr>
          <w:szCs w:val="24"/>
          <w:lang w:val="en-US" w:eastAsia="zh-CN"/>
        </w:rPr>
        <w:t>String iniEmployeeName)</w:t>
      </w:r>
    </w:p>
    <w:p w14:paraId="3D3A0220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{</w:t>
      </w:r>
    </w:p>
    <w:p w14:paraId="7570583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this.EmployeeName</w:t>
      </w:r>
      <w:proofErr w:type="gramEnd"/>
      <w:r w:rsidRPr="00A348B0">
        <w:rPr>
          <w:szCs w:val="24"/>
          <w:lang w:val="en-US" w:eastAsia="zh-CN"/>
        </w:rPr>
        <w:t>=iniEmployeeName;</w:t>
      </w:r>
    </w:p>
    <w:p w14:paraId="71F4567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}</w:t>
      </w:r>
    </w:p>
    <w:p w14:paraId="45A53CFD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</w:p>
    <w:p w14:paraId="6F218D3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</w:p>
    <w:p w14:paraId="7532CED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public String </w:t>
      </w:r>
      <w:proofErr w:type="gramStart"/>
      <w:r w:rsidRPr="00A348B0">
        <w:rPr>
          <w:szCs w:val="24"/>
          <w:lang w:val="en-US" w:eastAsia="zh-CN"/>
        </w:rPr>
        <w:t>getAddress(</w:t>
      </w:r>
      <w:proofErr w:type="gramEnd"/>
      <w:r w:rsidRPr="00A348B0">
        <w:rPr>
          <w:szCs w:val="24"/>
          <w:lang w:val="en-US" w:eastAsia="zh-CN"/>
        </w:rPr>
        <w:t>)</w:t>
      </w:r>
    </w:p>
    <w:p w14:paraId="39351A58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{</w:t>
      </w:r>
    </w:p>
    <w:p w14:paraId="45406388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return Address;</w:t>
      </w:r>
    </w:p>
    <w:p w14:paraId="52372FC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}</w:t>
      </w:r>
    </w:p>
    <w:p w14:paraId="2A3090D4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public void </w:t>
      </w:r>
      <w:proofErr w:type="gramStart"/>
      <w:r w:rsidRPr="00A348B0">
        <w:rPr>
          <w:szCs w:val="24"/>
          <w:lang w:val="en-US" w:eastAsia="zh-CN"/>
        </w:rPr>
        <w:t>setAddress(</w:t>
      </w:r>
      <w:proofErr w:type="gramEnd"/>
      <w:r w:rsidRPr="00A348B0">
        <w:rPr>
          <w:szCs w:val="24"/>
          <w:lang w:val="en-US" w:eastAsia="zh-CN"/>
        </w:rPr>
        <w:t>String iniAddress)</w:t>
      </w:r>
    </w:p>
    <w:p w14:paraId="2430DCF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{</w:t>
      </w:r>
    </w:p>
    <w:p w14:paraId="01991825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this.Address</w:t>
      </w:r>
      <w:proofErr w:type="gramEnd"/>
      <w:r w:rsidRPr="00A348B0">
        <w:rPr>
          <w:szCs w:val="24"/>
          <w:lang w:val="en-US" w:eastAsia="zh-CN"/>
        </w:rPr>
        <w:t>=iniAddress;</w:t>
      </w:r>
    </w:p>
    <w:p w14:paraId="693FE9F4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}</w:t>
      </w:r>
    </w:p>
    <w:p w14:paraId="53FF1D6B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</w:p>
    <w:p w14:paraId="7D1866C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public String </w:t>
      </w:r>
      <w:proofErr w:type="gramStart"/>
      <w:r w:rsidRPr="00A348B0">
        <w:rPr>
          <w:szCs w:val="24"/>
          <w:lang w:val="en-US" w:eastAsia="zh-CN"/>
        </w:rPr>
        <w:t>getContactNo(</w:t>
      </w:r>
      <w:proofErr w:type="gramEnd"/>
      <w:r w:rsidRPr="00A348B0">
        <w:rPr>
          <w:szCs w:val="24"/>
          <w:lang w:val="en-US" w:eastAsia="zh-CN"/>
        </w:rPr>
        <w:t>)</w:t>
      </w:r>
    </w:p>
    <w:p w14:paraId="2C2B3F5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lastRenderedPageBreak/>
        <w:tab/>
      </w:r>
      <w:r w:rsidRPr="00A348B0">
        <w:rPr>
          <w:szCs w:val="24"/>
          <w:lang w:val="en-US" w:eastAsia="zh-CN"/>
        </w:rPr>
        <w:tab/>
        <w:t>{</w:t>
      </w:r>
    </w:p>
    <w:p w14:paraId="12292FFE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return ContactNo;</w:t>
      </w:r>
    </w:p>
    <w:p w14:paraId="5122D8C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}</w:t>
      </w:r>
    </w:p>
    <w:p w14:paraId="40E2F1EE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public void </w:t>
      </w:r>
      <w:proofErr w:type="gramStart"/>
      <w:r w:rsidRPr="00A348B0">
        <w:rPr>
          <w:szCs w:val="24"/>
          <w:lang w:val="en-US" w:eastAsia="zh-CN"/>
        </w:rPr>
        <w:t>setContactNo(</w:t>
      </w:r>
      <w:proofErr w:type="gramEnd"/>
      <w:r w:rsidRPr="00A348B0">
        <w:rPr>
          <w:szCs w:val="24"/>
          <w:lang w:val="en-US" w:eastAsia="zh-CN"/>
        </w:rPr>
        <w:t>String iniPhoneNo)</w:t>
      </w:r>
    </w:p>
    <w:p w14:paraId="5D6814A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{</w:t>
      </w:r>
    </w:p>
    <w:p w14:paraId="7CEDE2D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this.ContactNo</w:t>
      </w:r>
      <w:proofErr w:type="gramEnd"/>
      <w:r w:rsidRPr="00A348B0">
        <w:rPr>
          <w:szCs w:val="24"/>
          <w:lang w:val="en-US" w:eastAsia="zh-CN"/>
        </w:rPr>
        <w:t>=iniPhoneNo;</w:t>
      </w:r>
    </w:p>
    <w:p w14:paraId="4D239869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}</w:t>
      </w:r>
    </w:p>
    <w:p w14:paraId="699AD360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</w:p>
    <w:p w14:paraId="73AC04E8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 </w:t>
      </w:r>
    </w:p>
    <w:p w14:paraId="29451BDD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public String </w:t>
      </w:r>
      <w:proofErr w:type="gramStart"/>
      <w:r w:rsidRPr="00A348B0">
        <w:rPr>
          <w:szCs w:val="24"/>
          <w:lang w:val="en-US" w:eastAsia="zh-CN"/>
        </w:rPr>
        <w:t>getEmail(</w:t>
      </w:r>
      <w:proofErr w:type="gramEnd"/>
      <w:r w:rsidRPr="00A348B0">
        <w:rPr>
          <w:szCs w:val="24"/>
          <w:lang w:val="en-US" w:eastAsia="zh-CN"/>
        </w:rPr>
        <w:t>)</w:t>
      </w:r>
    </w:p>
    <w:p w14:paraId="5B4AB03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{</w:t>
      </w:r>
    </w:p>
    <w:p w14:paraId="5B564FDF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return Email;</w:t>
      </w:r>
    </w:p>
    <w:p w14:paraId="1942F275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}</w:t>
      </w:r>
    </w:p>
    <w:p w14:paraId="385C412E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public void </w:t>
      </w:r>
      <w:proofErr w:type="gramStart"/>
      <w:r w:rsidRPr="00A348B0">
        <w:rPr>
          <w:szCs w:val="24"/>
          <w:lang w:val="en-US" w:eastAsia="zh-CN"/>
        </w:rPr>
        <w:t>setEmail(</w:t>
      </w:r>
      <w:proofErr w:type="gramEnd"/>
      <w:r w:rsidRPr="00A348B0">
        <w:rPr>
          <w:szCs w:val="24"/>
          <w:lang w:val="en-US" w:eastAsia="zh-CN"/>
        </w:rPr>
        <w:t>String iniEmailAddress)</w:t>
      </w:r>
    </w:p>
    <w:p w14:paraId="463D50E9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{</w:t>
      </w:r>
    </w:p>
    <w:p w14:paraId="3955D44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this.Email</w:t>
      </w:r>
      <w:proofErr w:type="gramEnd"/>
      <w:r w:rsidRPr="00A348B0">
        <w:rPr>
          <w:szCs w:val="24"/>
          <w:lang w:val="en-US" w:eastAsia="zh-CN"/>
        </w:rPr>
        <w:t>=iniEmailAddress;</w:t>
      </w:r>
    </w:p>
    <w:p w14:paraId="2CBCCB1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}</w:t>
      </w:r>
    </w:p>
    <w:p w14:paraId="61C8B08F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</w:p>
    <w:p w14:paraId="6B2A5169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public String </w:t>
      </w:r>
      <w:proofErr w:type="gramStart"/>
      <w:r w:rsidRPr="00A348B0">
        <w:rPr>
          <w:szCs w:val="24"/>
          <w:lang w:val="en-US" w:eastAsia="zh-CN"/>
        </w:rPr>
        <w:t>getGender(</w:t>
      </w:r>
      <w:proofErr w:type="gramEnd"/>
      <w:r w:rsidRPr="00A348B0">
        <w:rPr>
          <w:szCs w:val="24"/>
          <w:lang w:val="en-US" w:eastAsia="zh-CN"/>
        </w:rPr>
        <w:t>)</w:t>
      </w:r>
    </w:p>
    <w:p w14:paraId="518225D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{</w:t>
      </w:r>
    </w:p>
    <w:p w14:paraId="08F1F31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return Gender;</w:t>
      </w:r>
    </w:p>
    <w:p w14:paraId="450747E4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}</w:t>
      </w:r>
    </w:p>
    <w:p w14:paraId="435DD8CF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public void </w:t>
      </w:r>
      <w:proofErr w:type="gramStart"/>
      <w:r w:rsidRPr="00A348B0">
        <w:rPr>
          <w:szCs w:val="24"/>
          <w:lang w:val="en-US" w:eastAsia="zh-CN"/>
        </w:rPr>
        <w:t>setGender(</w:t>
      </w:r>
      <w:proofErr w:type="gramEnd"/>
      <w:r w:rsidRPr="00A348B0">
        <w:rPr>
          <w:szCs w:val="24"/>
          <w:lang w:val="en-US" w:eastAsia="zh-CN"/>
        </w:rPr>
        <w:t>String iniSex)</w:t>
      </w:r>
    </w:p>
    <w:p w14:paraId="02535505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{</w:t>
      </w:r>
    </w:p>
    <w:p w14:paraId="51F14FC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this.Gender</w:t>
      </w:r>
      <w:proofErr w:type="gramEnd"/>
      <w:r w:rsidRPr="00A348B0">
        <w:rPr>
          <w:szCs w:val="24"/>
          <w:lang w:val="en-US" w:eastAsia="zh-CN"/>
        </w:rPr>
        <w:t>=iniSex;</w:t>
      </w:r>
    </w:p>
    <w:p w14:paraId="318F1AAE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}</w:t>
      </w:r>
    </w:p>
    <w:p w14:paraId="59FF6053" w14:textId="77777777" w:rsidR="00046265" w:rsidRPr="00A348B0" w:rsidRDefault="00046265" w:rsidP="00046265">
      <w:pPr>
        <w:rPr>
          <w:szCs w:val="24"/>
          <w:lang w:val="en-US" w:eastAsia="zh-CN"/>
        </w:rPr>
      </w:pPr>
    </w:p>
    <w:p w14:paraId="35F3811A" w14:textId="351F2532" w:rsidR="00524759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}</w:t>
      </w:r>
    </w:p>
    <w:p w14:paraId="00E018EA" w14:textId="5D27FFE9" w:rsidR="00524759" w:rsidRPr="00A348B0" w:rsidRDefault="00524759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Part </w:t>
      </w:r>
      <w:proofErr w:type="gramStart"/>
      <w:r w:rsidRPr="00A348B0">
        <w:rPr>
          <w:szCs w:val="24"/>
          <w:lang w:val="en-US" w:eastAsia="zh-CN"/>
        </w:rPr>
        <w:t>3</w:t>
      </w:r>
      <w:r w:rsidRPr="00A348B0">
        <w:rPr>
          <w:szCs w:val="24"/>
        </w:rPr>
        <w:t xml:space="preserve">  </w:t>
      </w:r>
      <w:r w:rsidRPr="00A348B0">
        <w:rPr>
          <w:szCs w:val="24"/>
          <w:lang w:val="en-US" w:eastAsia="zh-CN"/>
        </w:rPr>
        <w:t>HotelEmployeeCRUD.java</w:t>
      </w:r>
      <w:proofErr w:type="gramEnd"/>
    </w:p>
    <w:p w14:paraId="4CAA807C" w14:textId="77777777" w:rsidR="00BF610E" w:rsidRPr="00A348B0" w:rsidRDefault="00BF610E" w:rsidP="00607CE2">
      <w:pPr>
        <w:rPr>
          <w:szCs w:val="24"/>
          <w:lang w:val="en-US" w:eastAsia="zh-CN"/>
        </w:rPr>
      </w:pPr>
    </w:p>
    <w:p w14:paraId="5A378E75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java.util</w:t>
      </w:r>
      <w:proofErr w:type="gramEnd"/>
      <w:r w:rsidRPr="00A348B0">
        <w:rPr>
          <w:szCs w:val="24"/>
          <w:lang w:val="en-US" w:eastAsia="zh-CN"/>
        </w:rPr>
        <w:t>.List;</w:t>
      </w:r>
    </w:p>
    <w:p w14:paraId="2061157E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java.util</w:t>
      </w:r>
      <w:proofErr w:type="gramEnd"/>
      <w:r w:rsidRPr="00A348B0">
        <w:rPr>
          <w:szCs w:val="24"/>
          <w:lang w:val="en-US" w:eastAsia="zh-CN"/>
        </w:rPr>
        <w:t>.Scanner;</w:t>
      </w:r>
    </w:p>
    <w:p w14:paraId="47824755" w14:textId="77777777" w:rsidR="00046265" w:rsidRPr="00A348B0" w:rsidRDefault="00046265" w:rsidP="00046265">
      <w:pPr>
        <w:rPr>
          <w:szCs w:val="24"/>
          <w:lang w:val="en-US" w:eastAsia="zh-CN"/>
        </w:rPr>
      </w:pPr>
    </w:p>
    <w:p w14:paraId="6BF7696F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/**</w:t>
      </w:r>
    </w:p>
    <w:p w14:paraId="0D94B43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* </w:t>
      </w:r>
    </w:p>
    <w:p w14:paraId="1CD1B929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*/</w:t>
      </w:r>
    </w:p>
    <w:p w14:paraId="34B908F3" w14:textId="77777777" w:rsidR="00046265" w:rsidRPr="00A348B0" w:rsidRDefault="00046265" w:rsidP="00046265">
      <w:pPr>
        <w:rPr>
          <w:szCs w:val="24"/>
          <w:lang w:val="en-US" w:eastAsia="zh-CN"/>
        </w:rPr>
      </w:pPr>
    </w:p>
    <w:p w14:paraId="39992ED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/**</w:t>
      </w:r>
    </w:p>
    <w:p w14:paraId="44A5C7EA" w14:textId="0C1B6E8F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* </w:t>
      </w:r>
      <w:r w:rsidR="0050020F">
        <w:rPr>
          <w:szCs w:val="24"/>
          <w:lang w:val="en-US" w:eastAsia="zh-CN"/>
        </w:rPr>
        <w:t xml:space="preserve"> </w:t>
      </w:r>
    </w:p>
    <w:p w14:paraId="26F33A7F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*</w:t>
      </w:r>
    </w:p>
    <w:p w14:paraId="5C17CF7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*/</w:t>
      </w:r>
    </w:p>
    <w:p w14:paraId="187FAE7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public class HotelEmployeeCRUD {</w:t>
      </w:r>
    </w:p>
    <w:p w14:paraId="75553D68" w14:textId="77777777" w:rsidR="00046265" w:rsidRPr="00A348B0" w:rsidRDefault="00046265" w:rsidP="00046265">
      <w:pPr>
        <w:rPr>
          <w:szCs w:val="24"/>
          <w:lang w:val="en-US" w:eastAsia="zh-CN"/>
        </w:rPr>
      </w:pPr>
    </w:p>
    <w:p w14:paraId="6221BCB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/**</w:t>
      </w:r>
    </w:p>
    <w:p w14:paraId="43525F2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 * @param args</w:t>
      </w:r>
    </w:p>
    <w:p w14:paraId="4A1A03E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 */</w:t>
      </w:r>
    </w:p>
    <w:p w14:paraId="6313DA54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public static void main(</w:t>
      </w:r>
      <w:proofErr w:type="gramStart"/>
      <w:r w:rsidRPr="00A348B0">
        <w:rPr>
          <w:szCs w:val="24"/>
          <w:lang w:val="en-US" w:eastAsia="zh-CN"/>
        </w:rPr>
        <w:t>String[</w:t>
      </w:r>
      <w:proofErr w:type="gramEnd"/>
      <w:r w:rsidRPr="00A348B0">
        <w:rPr>
          <w:szCs w:val="24"/>
          <w:lang w:val="en-US" w:eastAsia="zh-CN"/>
        </w:rPr>
        <w:t>] args) {</w:t>
      </w:r>
    </w:p>
    <w:p w14:paraId="0BABB192" w14:textId="77777777" w:rsidR="00046265" w:rsidRPr="00A348B0" w:rsidRDefault="00046265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// TODO Auto-generated method stub</w:t>
      </w:r>
    </w:p>
    <w:p w14:paraId="54C7D47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System.out.println("@@@@@@@@@@@@@@@@@@@@@@@@@@@@@@@@@@@@@@@@@@@@@@@@@@@@@@@@@@@@@@@@@@@@@");</w:t>
      </w:r>
    </w:p>
    <w:p w14:paraId="112F2D2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System.out.println("@@@@@@@@@@@@@@@@@@@@@   HotelDatabaseSystem   @@@@@@@@@@@@@@@@@@@@@@@");</w:t>
      </w:r>
    </w:p>
    <w:p w14:paraId="59E3188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lastRenderedPageBreak/>
        <w:tab/>
      </w:r>
      <w:r w:rsidRPr="00A348B0">
        <w:rPr>
          <w:szCs w:val="24"/>
          <w:lang w:val="en-US" w:eastAsia="zh-CN"/>
        </w:rPr>
        <w:tab/>
        <w:t>System.out.println("@@@@@@@@@@@@@@@@@@@@@@@@@@@@@@@@@@@@@@@@@@@@@@@@@@@@@@@@@@@@@@@@@@@@@");</w:t>
      </w:r>
    </w:p>
    <w:p w14:paraId="78313FE5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init(</w:t>
      </w:r>
      <w:proofErr w:type="gramEnd"/>
      <w:r w:rsidRPr="00A348B0">
        <w:rPr>
          <w:szCs w:val="24"/>
          <w:lang w:val="en-US" w:eastAsia="zh-CN"/>
        </w:rPr>
        <w:t>);</w:t>
      </w:r>
    </w:p>
    <w:p w14:paraId="146D2543" w14:textId="77777777" w:rsidR="00046265" w:rsidRPr="00A348B0" w:rsidRDefault="00046265" w:rsidP="00046265">
      <w:pPr>
        <w:rPr>
          <w:szCs w:val="24"/>
          <w:lang w:val="en-US" w:eastAsia="zh-CN"/>
        </w:rPr>
      </w:pPr>
    </w:p>
    <w:p w14:paraId="3A3B3290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}</w:t>
      </w:r>
    </w:p>
    <w:p w14:paraId="0C0F932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</w:p>
    <w:p w14:paraId="4C8C4A8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public static void </w:t>
      </w:r>
      <w:proofErr w:type="gramStart"/>
      <w:r w:rsidRPr="00A348B0">
        <w:rPr>
          <w:szCs w:val="24"/>
          <w:lang w:val="en-US" w:eastAsia="zh-CN"/>
        </w:rPr>
        <w:t>init(</w:t>
      </w:r>
      <w:proofErr w:type="gramEnd"/>
      <w:r w:rsidRPr="00A348B0">
        <w:rPr>
          <w:szCs w:val="24"/>
          <w:lang w:val="en-US" w:eastAsia="zh-CN"/>
        </w:rPr>
        <w:t>)</w:t>
      </w:r>
    </w:p>
    <w:p w14:paraId="3D1317D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{</w:t>
      </w:r>
    </w:p>
    <w:p w14:paraId="2085AEC7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Scanner input =new Scanner(System.in);</w:t>
      </w:r>
    </w:p>
    <w:p w14:paraId="438ED9D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HotelStaffOperationsImplementation hotel=new </w:t>
      </w:r>
      <w:proofErr w:type="gramStart"/>
      <w:r w:rsidRPr="00A348B0">
        <w:rPr>
          <w:szCs w:val="24"/>
          <w:lang w:val="en-US" w:eastAsia="zh-CN"/>
        </w:rPr>
        <w:t>HotelStaffOperationsImplementation(</w:t>
      </w:r>
      <w:proofErr w:type="gramEnd"/>
      <w:r w:rsidRPr="00A348B0">
        <w:rPr>
          <w:szCs w:val="24"/>
          <w:lang w:val="en-US" w:eastAsia="zh-CN"/>
        </w:rPr>
        <w:t>);</w:t>
      </w:r>
    </w:p>
    <w:p w14:paraId="5A46F26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int userChoice;        </w:t>
      </w:r>
    </w:p>
    <w:p w14:paraId="6ECD49B4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System.out.println("@@@@@@@@@@@@@@@@@@@@@@@@@@@@@@@@@@@@@@@@@@@@@@@@@@@@@@@@@@@@@@@@@@@@@");</w:t>
      </w:r>
    </w:p>
    <w:p w14:paraId="54916FC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System.out.println("1. Insert the information about new Employee into database");</w:t>
      </w:r>
    </w:p>
    <w:p w14:paraId="6A79389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System.out.println("2. Select all saved records from database");</w:t>
      </w:r>
    </w:p>
    <w:p w14:paraId="477C23BD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System.out.println("3. Update the information about an existed Employee into database");</w:t>
      </w:r>
    </w:p>
    <w:p w14:paraId="0073D65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System.out.println("4. Delete the information about Employees into database");</w:t>
      </w:r>
    </w:p>
    <w:p w14:paraId="76F18DEE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System.out.println("@@@@@@@@@@@@@@@@@@@@@@@@@@@@@@@@@@@@@@@@@@@@@@@@@@@@@@@@@@@@@@@@@@@@@");</w:t>
      </w:r>
    </w:p>
    <w:p w14:paraId="2BDEDF9F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System.out.println(" ");</w:t>
      </w:r>
    </w:p>
    <w:p w14:paraId="20359508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System.out.println("Please select the number (1,2,3,4): ");</w:t>
      </w:r>
    </w:p>
    <w:p w14:paraId="42A3053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userChoice = </w:t>
      </w:r>
      <w:proofErr w:type="gramStart"/>
      <w:r w:rsidRPr="00A348B0">
        <w:rPr>
          <w:szCs w:val="24"/>
          <w:lang w:val="en-US" w:eastAsia="zh-CN"/>
        </w:rPr>
        <w:t>input.nextInt</w:t>
      </w:r>
      <w:proofErr w:type="gramEnd"/>
      <w:r w:rsidRPr="00A348B0">
        <w:rPr>
          <w:szCs w:val="24"/>
          <w:lang w:val="en-US" w:eastAsia="zh-CN"/>
        </w:rPr>
        <w:t>();</w:t>
      </w:r>
    </w:p>
    <w:p w14:paraId="030BB007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</w:p>
    <w:p w14:paraId="726CB3FD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switch(userChoice)</w:t>
      </w:r>
    </w:p>
    <w:p w14:paraId="4F41DAA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{</w:t>
      </w:r>
    </w:p>
    <w:p w14:paraId="2C6D750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case 1:</w:t>
      </w:r>
    </w:p>
    <w:p w14:paraId="7E2EA6BD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System.out.println("Type employee information ");</w:t>
      </w:r>
    </w:p>
    <w:p w14:paraId="5EBF98C5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String </w:t>
      </w:r>
      <w:proofErr w:type="gramStart"/>
      <w:r w:rsidRPr="00A348B0">
        <w:rPr>
          <w:szCs w:val="24"/>
          <w:lang w:val="en-US" w:eastAsia="zh-CN"/>
        </w:rPr>
        <w:t>name,address</w:t>
      </w:r>
      <w:proofErr w:type="gramEnd"/>
      <w:r w:rsidRPr="00A348B0">
        <w:rPr>
          <w:szCs w:val="24"/>
          <w:lang w:val="en-US" w:eastAsia="zh-CN"/>
        </w:rPr>
        <w:t>,contactno,email,gender;</w:t>
      </w:r>
    </w:p>
    <w:p w14:paraId="77549DFF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System.out.println("-&gt; Employee Name: ");</w:t>
      </w:r>
    </w:p>
    <w:p w14:paraId="043E3714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name = </w:t>
      </w:r>
      <w:proofErr w:type="gramStart"/>
      <w:r w:rsidRPr="00A348B0">
        <w:rPr>
          <w:szCs w:val="24"/>
          <w:lang w:val="en-US" w:eastAsia="zh-CN"/>
        </w:rPr>
        <w:t>input.next</w:t>
      </w:r>
      <w:proofErr w:type="gramEnd"/>
      <w:r w:rsidRPr="00A348B0">
        <w:rPr>
          <w:szCs w:val="24"/>
          <w:lang w:val="en-US" w:eastAsia="zh-CN"/>
        </w:rPr>
        <w:t>();</w:t>
      </w:r>
    </w:p>
    <w:p w14:paraId="61D39C0E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System.out.println("-&gt; Address: ");</w:t>
      </w:r>
    </w:p>
    <w:p w14:paraId="0E16C238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address = </w:t>
      </w:r>
      <w:proofErr w:type="gramStart"/>
      <w:r w:rsidRPr="00A348B0">
        <w:rPr>
          <w:szCs w:val="24"/>
          <w:lang w:val="en-US" w:eastAsia="zh-CN"/>
        </w:rPr>
        <w:t>input.next</w:t>
      </w:r>
      <w:proofErr w:type="gramEnd"/>
      <w:r w:rsidRPr="00A348B0">
        <w:rPr>
          <w:szCs w:val="24"/>
          <w:lang w:val="en-US" w:eastAsia="zh-CN"/>
        </w:rPr>
        <w:t>();</w:t>
      </w:r>
    </w:p>
    <w:p w14:paraId="1A259ED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System.out.println("-&gt; Phone No: ");</w:t>
      </w:r>
    </w:p>
    <w:p w14:paraId="304C207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contactno = </w:t>
      </w:r>
      <w:proofErr w:type="gramStart"/>
      <w:r w:rsidRPr="00A348B0">
        <w:rPr>
          <w:szCs w:val="24"/>
          <w:lang w:val="en-US" w:eastAsia="zh-CN"/>
        </w:rPr>
        <w:t>input.next</w:t>
      </w:r>
      <w:proofErr w:type="gramEnd"/>
      <w:r w:rsidRPr="00A348B0">
        <w:rPr>
          <w:szCs w:val="24"/>
          <w:lang w:val="en-US" w:eastAsia="zh-CN"/>
        </w:rPr>
        <w:t xml:space="preserve">();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</w:p>
    <w:p w14:paraId="73860DBB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System.out.println("-&gt; Email </w:t>
      </w:r>
      <w:proofErr w:type="gramStart"/>
      <w:r w:rsidRPr="00A348B0">
        <w:rPr>
          <w:szCs w:val="24"/>
          <w:lang w:val="en-US" w:eastAsia="zh-CN"/>
        </w:rPr>
        <w:t>Address :</w:t>
      </w:r>
      <w:proofErr w:type="gramEnd"/>
      <w:r w:rsidRPr="00A348B0">
        <w:rPr>
          <w:szCs w:val="24"/>
          <w:lang w:val="en-US" w:eastAsia="zh-CN"/>
        </w:rPr>
        <w:t xml:space="preserve"> ");</w:t>
      </w:r>
    </w:p>
    <w:p w14:paraId="78C9A7FB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email = </w:t>
      </w:r>
      <w:proofErr w:type="gramStart"/>
      <w:r w:rsidRPr="00A348B0">
        <w:rPr>
          <w:szCs w:val="24"/>
          <w:lang w:val="en-US" w:eastAsia="zh-CN"/>
        </w:rPr>
        <w:t>input.next</w:t>
      </w:r>
      <w:proofErr w:type="gramEnd"/>
      <w:r w:rsidRPr="00A348B0">
        <w:rPr>
          <w:szCs w:val="24"/>
          <w:lang w:val="en-US" w:eastAsia="zh-CN"/>
        </w:rPr>
        <w:t>();</w:t>
      </w:r>
    </w:p>
    <w:p w14:paraId="6B3E3B7F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System.out.println("-&gt; Gender(M/F): ");</w:t>
      </w:r>
    </w:p>
    <w:p w14:paraId="4D7D65F5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gender = </w:t>
      </w:r>
      <w:proofErr w:type="gramStart"/>
      <w:r w:rsidRPr="00A348B0">
        <w:rPr>
          <w:szCs w:val="24"/>
          <w:lang w:val="en-US" w:eastAsia="zh-CN"/>
        </w:rPr>
        <w:t>input.next</w:t>
      </w:r>
      <w:proofErr w:type="gramEnd"/>
      <w:r w:rsidRPr="00A348B0">
        <w:rPr>
          <w:szCs w:val="24"/>
          <w:lang w:val="en-US" w:eastAsia="zh-CN"/>
        </w:rPr>
        <w:t>();</w:t>
      </w:r>
    </w:p>
    <w:p w14:paraId="5EBD345B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HotelEmployee emp =new HotelEmployee(</w:t>
      </w:r>
      <w:proofErr w:type="gramStart"/>
      <w:r w:rsidRPr="00A348B0">
        <w:rPr>
          <w:szCs w:val="24"/>
          <w:lang w:val="en-US" w:eastAsia="zh-CN"/>
        </w:rPr>
        <w:t>name,address</w:t>
      </w:r>
      <w:proofErr w:type="gramEnd"/>
      <w:r w:rsidRPr="00A348B0">
        <w:rPr>
          <w:szCs w:val="24"/>
          <w:lang w:val="en-US" w:eastAsia="zh-CN"/>
        </w:rPr>
        <w:t>,contactno,email,gender);</w:t>
      </w:r>
    </w:p>
    <w:p w14:paraId="1B8E646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hotel.insert</w:t>
      </w:r>
      <w:proofErr w:type="gramEnd"/>
      <w:r w:rsidRPr="00A348B0">
        <w:rPr>
          <w:szCs w:val="24"/>
          <w:lang w:val="en-US" w:eastAsia="zh-CN"/>
        </w:rPr>
        <w:t>(emp);</w:t>
      </w:r>
    </w:p>
    <w:p w14:paraId="40AF432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init(</w:t>
      </w:r>
      <w:proofErr w:type="gramEnd"/>
      <w:r w:rsidRPr="00A348B0">
        <w:rPr>
          <w:szCs w:val="24"/>
          <w:lang w:val="en-US" w:eastAsia="zh-CN"/>
        </w:rPr>
        <w:t>);</w:t>
      </w:r>
    </w:p>
    <w:p w14:paraId="1EAFE05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  <w:t xml:space="preserve"> break;</w:t>
      </w:r>
    </w:p>
    <w:p w14:paraId="5C3D899F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  <w:t xml:space="preserve"> </w:t>
      </w:r>
    </w:p>
    <w:p w14:paraId="3FD57ED0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case 2:</w:t>
      </w:r>
    </w:p>
    <w:p w14:paraId="7C6EDA89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</w:p>
    <w:p w14:paraId="43C2A5F7" w14:textId="77777777" w:rsidR="00046265" w:rsidRPr="00A348B0" w:rsidRDefault="00046265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  <w:t>List&lt;HotelEmployee&gt; selectEmployee=hotel.selectAll();</w:t>
      </w:r>
    </w:p>
    <w:p w14:paraId="1D65D9A9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</w:p>
    <w:p w14:paraId="675BF59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</w:p>
    <w:p w14:paraId="4DE8BF5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for(</w:t>
      </w:r>
      <w:proofErr w:type="gramEnd"/>
      <w:r w:rsidRPr="00A348B0">
        <w:rPr>
          <w:szCs w:val="24"/>
          <w:lang w:val="en-US" w:eastAsia="zh-CN"/>
        </w:rPr>
        <w:t>HotelEmployee h: selectEmployee)</w:t>
      </w:r>
    </w:p>
    <w:p w14:paraId="7500B275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  <w:t>{</w:t>
      </w:r>
    </w:p>
    <w:p w14:paraId="36CB348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System.out.println("\n");</w:t>
      </w:r>
    </w:p>
    <w:p w14:paraId="2CAA186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</w:t>
      </w:r>
      <w:proofErr w:type="gramStart"/>
      <w:r w:rsidRPr="00A348B0">
        <w:rPr>
          <w:szCs w:val="24"/>
          <w:lang w:val="en-US" w:eastAsia="zh-CN"/>
        </w:rPr>
        <w:t>ID :</w:t>
      </w:r>
      <w:proofErr w:type="gramEnd"/>
      <w:r w:rsidRPr="00A348B0">
        <w:rPr>
          <w:szCs w:val="24"/>
          <w:lang w:val="en-US" w:eastAsia="zh-CN"/>
        </w:rPr>
        <w:t xml:space="preserve"> " + h.getID());</w:t>
      </w:r>
    </w:p>
    <w:p w14:paraId="1476CB3D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lastRenderedPageBreak/>
        <w:t xml:space="preserve">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System.out.println("Employee </w:t>
      </w:r>
      <w:proofErr w:type="gramStart"/>
      <w:r w:rsidRPr="00A348B0">
        <w:rPr>
          <w:szCs w:val="24"/>
          <w:lang w:val="en-US" w:eastAsia="zh-CN"/>
        </w:rPr>
        <w:t>Name :</w:t>
      </w:r>
      <w:proofErr w:type="gramEnd"/>
      <w:r w:rsidRPr="00A348B0">
        <w:rPr>
          <w:szCs w:val="24"/>
          <w:lang w:val="en-US" w:eastAsia="zh-CN"/>
        </w:rPr>
        <w:t xml:space="preserve"> " + h.getName());</w:t>
      </w:r>
    </w:p>
    <w:p w14:paraId="2C5F8FE5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</w:t>
      </w:r>
      <w:proofErr w:type="gramStart"/>
      <w:r w:rsidRPr="00A348B0">
        <w:rPr>
          <w:szCs w:val="24"/>
          <w:lang w:val="en-US" w:eastAsia="zh-CN"/>
        </w:rPr>
        <w:t>Address :</w:t>
      </w:r>
      <w:proofErr w:type="gramEnd"/>
      <w:r w:rsidRPr="00A348B0">
        <w:rPr>
          <w:szCs w:val="24"/>
          <w:lang w:val="en-US" w:eastAsia="zh-CN"/>
        </w:rPr>
        <w:t xml:space="preserve"> " + h.getAddress());</w:t>
      </w:r>
    </w:p>
    <w:p w14:paraId="6920088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System.out.println("Phone </w:t>
      </w:r>
      <w:proofErr w:type="gramStart"/>
      <w:r w:rsidRPr="00A348B0">
        <w:rPr>
          <w:szCs w:val="24"/>
          <w:lang w:val="en-US" w:eastAsia="zh-CN"/>
        </w:rPr>
        <w:t>No :</w:t>
      </w:r>
      <w:proofErr w:type="gramEnd"/>
      <w:r w:rsidRPr="00A348B0">
        <w:rPr>
          <w:szCs w:val="24"/>
          <w:lang w:val="en-US" w:eastAsia="zh-CN"/>
        </w:rPr>
        <w:t xml:space="preserve"> " + h.getContactNo());</w:t>
      </w:r>
    </w:p>
    <w:p w14:paraId="0CF3EFB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System.out.println("Email Address </w:t>
      </w:r>
      <w:proofErr w:type="gramStart"/>
      <w:r w:rsidRPr="00A348B0">
        <w:rPr>
          <w:szCs w:val="24"/>
          <w:lang w:val="en-US" w:eastAsia="zh-CN"/>
        </w:rPr>
        <w:t>ID :</w:t>
      </w:r>
      <w:proofErr w:type="gramEnd"/>
      <w:r w:rsidRPr="00A348B0">
        <w:rPr>
          <w:szCs w:val="24"/>
          <w:lang w:val="en-US" w:eastAsia="zh-CN"/>
        </w:rPr>
        <w:t xml:space="preserve"> " + h.getEmail());</w:t>
      </w:r>
    </w:p>
    <w:p w14:paraId="053F528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System.out.println("Gender(M/F</w:t>
      </w:r>
      <w:proofErr w:type="gramStart"/>
      <w:r w:rsidRPr="00A348B0">
        <w:rPr>
          <w:szCs w:val="24"/>
          <w:lang w:val="en-US" w:eastAsia="zh-CN"/>
        </w:rPr>
        <w:t>) :</w:t>
      </w:r>
      <w:proofErr w:type="gramEnd"/>
      <w:r w:rsidRPr="00A348B0">
        <w:rPr>
          <w:szCs w:val="24"/>
          <w:lang w:val="en-US" w:eastAsia="zh-CN"/>
        </w:rPr>
        <w:t xml:space="preserve"> " + h.getGender());</w:t>
      </w:r>
    </w:p>
    <w:p w14:paraId="694E278F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  <w:t>}</w:t>
      </w:r>
    </w:p>
    <w:p w14:paraId="7650985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init(</w:t>
      </w:r>
      <w:proofErr w:type="gramEnd"/>
      <w:r w:rsidRPr="00A348B0">
        <w:rPr>
          <w:szCs w:val="24"/>
          <w:lang w:val="en-US" w:eastAsia="zh-CN"/>
        </w:rPr>
        <w:t>);</w:t>
      </w:r>
    </w:p>
    <w:p w14:paraId="0CF0A044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  <w:t>break;</w:t>
      </w:r>
    </w:p>
    <w:p w14:paraId="06410AC7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</w:p>
    <w:p w14:paraId="08471F0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case 3:</w:t>
      </w:r>
    </w:p>
    <w:p w14:paraId="2B7D315F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  <w:t>System.out.println("Type employee ID that you would like to update: ");</w:t>
      </w:r>
    </w:p>
    <w:p w14:paraId="7CDBD257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int id=</w:t>
      </w:r>
      <w:proofErr w:type="gramStart"/>
      <w:r w:rsidRPr="00A348B0">
        <w:rPr>
          <w:szCs w:val="24"/>
          <w:lang w:val="en-US" w:eastAsia="zh-CN"/>
        </w:rPr>
        <w:t>input.nextInt</w:t>
      </w:r>
      <w:proofErr w:type="gramEnd"/>
      <w:r w:rsidRPr="00A348B0">
        <w:rPr>
          <w:szCs w:val="24"/>
          <w:lang w:val="en-US" w:eastAsia="zh-CN"/>
        </w:rPr>
        <w:t>();</w:t>
      </w:r>
    </w:p>
    <w:p w14:paraId="182142B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</w:p>
    <w:p w14:paraId="4F099B6F" w14:textId="77777777" w:rsidR="00046265" w:rsidRPr="00A348B0" w:rsidRDefault="00046265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HotelEmployee employeeSelect =</w:t>
      </w:r>
      <w:proofErr w:type="gramStart"/>
      <w:r w:rsidRPr="00A348B0">
        <w:rPr>
          <w:szCs w:val="24"/>
          <w:lang w:val="en-US" w:eastAsia="zh-CN"/>
        </w:rPr>
        <w:t>hotel.selectById</w:t>
      </w:r>
      <w:proofErr w:type="gramEnd"/>
      <w:r w:rsidRPr="00A348B0">
        <w:rPr>
          <w:szCs w:val="24"/>
          <w:lang w:val="en-US" w:eastAsia="zh-CN"/>
        </w:rPr>
        <w:t>(id);</w:t>
      </w:r>
    </w:p>
    <w:p w14:paraId="3E9CBE3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</w:p>
    <w:p w14:paraId="1E39924E" w14:textId="77777777" w:rsidR="00046265" w:rsidRPr="00A348B0" w:rsidRDefault="00046265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System.out.println("Information below that you selected ");</w:t>
      </w:r>
    </w:p>
    <w:p w14:paraId="21AE83C5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</w:p>
    <w:p w14:paraId="3F01D058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System.out.println("Employee ID: " +employeeSelect.getID());</w:t>
      </w:r>
    </w:p>
    <w:p w14:paraId="43A28727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System.out.println("Employee Name: " +employeeSelect.getName());</w:t>
      </w:r>
    </w:p>
    <w:p w14:paraId="4D27AC1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System.out.println("Address: " +employeeSelect.getAddress());</w:t>
      </w:r>
    </w:p>
    <w:p w14:paraId="060124A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System.out.println("Phone No: " +employeeSelect.getContactNo());</w:t>
      </w:r>
    </w:p>
    <w:p w14:paraId="74E6F227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System.out.println("Email </w:t>
      </w:r>
      <w:proofErr w:type="gramStart"/>
      <w:r w:rsidRPr="00A348B0">
        <w:rPr>
          <w:szCs w:val="24"/>
          <w:lang w:val="en-US" w:eastAsia="zh-CN"/>
        </w:rPr>
        <w:t>Address :</w:t>
      </w:r>
      <w:proofErr w:type="gramEnd"/>
      <w:r w:rsidRPr="00A348B0">
        <w:rPr>
          <w:szCs w:val="24"/>
          <w:lang w:val="en-US" w:eastAsia="zh-CN"/>
        </w:rPr>
        <w:t xml:space="preserve"> " +employeeSelect.getEmail());</w:t>
      </w:r>
    </w:p>
    <w:p w14:paraId="5AE4AED0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System.out.println("Gender: " +employeeSelect.getGender());</w:t>
      </w:r>
    </w:p>
    <w:p w14:paraId="12134A17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</w:p>
    <w:p w14:paraId="090E16BF" w14:textId="77777777" w:rsidR="00046265" w:rsidRPr="00A348B0" w:rsidRDefault="00046265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String </w:t>
      </w:r>
      <w:proofErr w:type="gramStart"/>
      <w:r w:rsidRPr="00A348B0">
        <w:rPr>
          <w:szCs w:val="24"/>
          <w:lang w:val="en-US" w:eastAsia="zh-CN"/>
        </w:rPr>
        <w:t>uname,uaddress</w:t>
      </w:r>
      <w:proofErr w:type="gramEnd"/>
      <w:r w:rsidRPr="00A348B0">
        <w:rPr>
          <w:szCs w:val="24"/>
          <w:lang w:val="en-US" w:eastAsia="zh-CN"/>
        </w:rPr>
        <w:t>,ucontactno,uemail,ugender;</w:t>
      </w:r>
    </w:p>
    <w:p w14:paraId="7C8B4E50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</w:p>
    <w:p w14:paraId="0748445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System.out.println("------------------------Type new information to update in database-----------------------");</w:t>
      </w:r>
    </w:p>
    <w:p w14:paraId="7A73231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</w:p>
    <w:p w14:paraId="2E16D10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System.out.println("Employee Name: ");</w:t>
      </w:r>
    </w:p>
    <w:p w14:paraId="3C5DA3B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uname = </w:t>
      </w:r>
      <w:proofErr w:type="gramStart"/>
      <w:r w:rsidRPr="00A348B0">
        <w:rPr>
          <w:szCs w:val="24"/>
          <w:lang w:val="en-US" w:eastAsia="zh-CN"/>
        </w:rPr>
        <w:t>input.next</w:t>
      </w:r>
      <w:proofErr w:type="gramEnd"/>
      <w:r w:rsidRPr="00A348B0">
        <w:rPr>
          <w:szCs w:val="24"/>
          <w:lang w:val="en-US" w:eastAsia="zh-CN"/>
        </w:rPr>
        <w:t>();</w:t>
      </w:r>
    </w:p>
    <w:p w14:paraId="6F5EFA8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System.out.println("Address: ");</w:t>
      </w:r>
    </w:p>
    <w:p w14:paraId="29BDCC5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uaddress = </w:t>
      </w:r>
      <w:proofErr w:type="gramStart"/>
      <w:r w:rsidRPr="00A348B0">
        <w:rPr>
          <w:szCs w:val="24"/>
          <w:lang w:val="en-US" w:eastAsia="zh-CN"/>
        </w:rPr>
        <w:t>input.next</w:t>
      </w:r>
      <w:proofErr w:type="gramEnd"/>
      <w:r w:rsidRPr="00A348B0">
        <w:rPr>
          <w:szCs w:val="24"/>
          <w:lang w:val="en-US" w:eastAsia="zh-CN"/>
        </w:rPr>
        <w:t>();</w:t>
      </w:r>
    </w:p>
    <w:p w14:paraId="7155ABA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System.out.println("Phone No: ");</w:t>
      </w:r>
    </w:p>
    <w:p w14:paraId="7EA620E4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ucontactno = </w:t>
      </w:r>
      <w:proofErr w:type="gramStart"/>
      <w:r w:rsidRPr="00A348B0">
        <w:rPr>
          <w:szCs w:val="24"/>
          <w:lang w:val="en-US" w:eastAsia="zh-CN"/>
        </w:rPr>
        <w:t>input.next</w:t>
      </w:r>
      <w:proofErr w:type="gramEnd"/>
      <w:r w:rsidRPr="00A348B0">
        <w:rPr>
          <w:szCs w:val="24"/>
          <w:lang w:val="en-US" w:eastAsia="zh-CN"/>
        </w:rPr>
        <w:t xml:space="preserve">();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</w:p>
    <w:p w14:paraId="4648D020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System.out.println("Email </w:t>
      </w:r>
      <w:proofErr w:type="gramStart"/>
      <w:r w:rsidRPr="00A348B0">
        <w:rPr>
          <w:szCs w:val="24"/>
          <w:lang w:val="en-US" w:eastAsia="zh-CN"/>
        </w:rPr>
        <w:t>Address :</w:t>
      </w:r>
      <w:proofErr w:type="gramEnd"/>
      <w:r w:rsidRPr="00A348B0">
        <w:rPr>
          <w:szCs w:val="24"/>
          <w:lang w:val="en-US" w:eastAsia="zh-CN"/>
        </w:rPr>
        <w:t xml:space="preserve"> ");</w:t>
      </w:r>
    </w:p>
    <w:p w14:paraId="72653ADB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uemail = </w:t>
      </w:r>
      <w:proofErr w:type="gramStart"/>
      <w:r w:rsidRPr="00A348B0">
        <w:rPr>
          <w:szCs w:val="24"/>
          <w:lang w:val="en-US" w:eastAsia="zh-CN"/>
        </w:rPr>
        <w:t>input.next</w:t>
      </w:r>
      <w:proofErr w:type="gramEnd"/>
      <w:r w:rsidRPr="00A348B0">
        <w:rPr>
          <w:szCs w:val="24"/>
          <w:lang w:val="en-US" w:eastAsia="zh-CN"/>
        </w:rPr>
        <w:t>();</w:t>
      </w:r>
    </w:p>
    <w:p w14:paraId="308FDE98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System.out.println("Gender(M/F): ");</w:t>
      </w:r>
    </w:p>
    <w:p w14:paraId="1A5B2A9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 xml:space="preserve">ugender = </w:t>
      </w:r>
      <w:proofErr w:type="gramStart"/>
      <w:r w:rsidRPr="00A348B0">
        <w:rPr>
          <w:szCs w:val="24"/>
          <w:lang w:val="en-US" w:eastAsia="zh-CN"/>
        </w:rPr>
        <w:t>input.next</w:t>
      </w:r>
      <w:proofErr w:type="gramEnd"/>
      <w:r w:rsidRPr="00A348B0">
        <w:rPr>
          <w:szCs w:val="24"/>
          <w:lang w:val="en-US" w:eastAsia="zh-CN"/>
        </w:rPr>
        <w:t>();</w:t>
      </w:r>
    </w:p>
    <w:p w14:paraId="367D8D44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HotelEmployee employeeUpdate =new HotelEmployee(</w:t>
      </w:r>
      <w:proofErr w:type="gramStart"/>
      <w:r w:rsidRPr="00A348B0">
        <w:rPr>
          <w:szCs w:val="24"/>
          <w:lang w:val="en-US" w:eastAsia="zh-CN"/>
        </w:rPr>
        <w:t>uname,uaddress</w:t>
      </w:r>
      <w:proofErr w:type="gramEnd"/>
      <w:r w:rsidRPr="00A348B0">
        <w:rPr>
          <w:szCs w:val="24"/>
          <w:lang w:val="en-US" w:eastAsia="zh-CN"/>
        </w:rPr>
        <w:t>,ucontactno,uemail,ugender);</w:t>
      </w:r>
    </w:p>
    <w:p w14:paraId="09A13C34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hotel.update</w:t>
      </w:r>
      <w:proofErr w:type="gramEnd"/>
      <w:r w:rsidRPr="00A348B0">
        <w:rPr>
          <w:szCs w:val="24"/>
          <w:lang w:val="en-US" w:eastAsia="zh-CN"/>
        </w:rPr>
        <w:t>(employeeUpdate,id);</w:t>
      </w:r>
    </w:p>
    <w:p w14:paraId="098F49D8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init(</w:t>
      </w:r>
      <w:proofErr w:type="gramEnd"/>
      <w:r w:rsidRPr="00A348B0">
        <w:rPr>
          <w:szCs w:val="24"/>
          <w:lang w:val="en-US" w:eastAsia="zh-CN"/>
        </w:rPr>
        <w:t>);</w:t>
      </w:r>
    </w:p>
    <w:p w14:paraId="5910AAB9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  <w:t>break;</w:t>
      </w:r>
    </w:p>
    <w:p w14:paraId="6F72717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</w:p>
    <w:p w14:paraId="1476EE05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</w:p>
    <w:p w14:paraId="3195F3EF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case 4:</w:t>
      </w:r>
    </w:p>
    <w:p w14:paraId="60BBE18D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  <w:t>int idDelete;</w:t>
      </w:r>
    </w:p>
    <w:p w14:paraId="22C8D43D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  <w:t>System.out.println("Type employee ID that you would like to delete: ");</w:t>
      </w:r>
    </w:p>
    <w:p w14:paraId="0D82DED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  <w:t>idDelete=input.nextInt();</w:t>
      </w:r>
    </w:p>
    <w:p w14:paraId="70AC685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hotel.delete</w:t>
      </w:r>
      <w:proofErr w:type="gramEnd"/>
      <w:r w:rsidRPr="00A348B0">
        <w:rPr>
          <w:szCs w:val="24"/>
          <w:lang w:val="en-US" w:eastAsia="zh-CN"/>
        </w:rPr>
        <w:t xml:space="preserve">(idDelete);        </w:t>
      </w:r>
      <w:r w:rsidRPr="00A348B0">
        <w:rPr>
          <w:szCs w:val="24"/>
          <w:lang w:val="en-US" w:eastAsia="zh-CN"/>
        </w:rPr>
        <w:tab/>
      </w:r>
    </w:p>
    <w:p w14:paraId="212B2028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init(</w:t>
      </w:r>
      <w:proofErr w:type="gramEnd"/>
      <w:r w:rsidRPr="00A348B0">
        <w:rPr>
          <w:szCs w:val="24"/>
          <w:lang w:val="en-US" w:eastAsia="zh-CN"/>
        </w:rPr>
        <w:t>);</w:t>
      </w:r>
    </w:p>
    <w:p w14:paraId="0E7D568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  <w:t>break;</w:t>
      </w:r>
    </w:p>
    <w:p w14:paraId="796C60A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</w:p>
    <w:p w14:paraId="4DC43BE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  <w:t>default:</w:t>
      </w:r>
    </w:p>
    <w:p w14:paraId="7C3A31E0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lastRenderedPageBreak/>
        <w:t xml:space="preserve">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System.out.println("You have a wrong choice. Please check the ID again");</w:t>
      </w:r>
    </w:p>
    <w:p w14:paraId="5F986A57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init(</w:t>
      </w:r>
      <w:proofErr w:type="gramEnd"/>
      <w:r w:rsidRPr="00A348B0">
        <w:rPr>
          <w:szCs w:val="24"/>
          <w:lang w:val="en-US" w:eastAsia="zh-CN"/>
        </w:rPr>
        <w:t>);</w:t>
      </w:r>
    </w:p>
    <w:p w14:paraId="7534712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  <w:r w:rsidRPr="00A348B0">
        <w:rPr>
          <w:szCs w:val="24"/>
          <w:lang w:val="en-US" w:eastAsia="zh-CN"/>
        </w:rPr>
        <w:tab/>
      </w:r>
      <w:r w:rsidRPr="00A348B0">
        <w:rPr>
          <w:szCs w:val="24"/>
          <w:lang w:val="en-US" w:eastAsia="zh-CN"/>
        </w:rPr>
        <w:tab/>
        <w:t>break;</w:t>
      </w:r>
    </w:p>
    <w:p w14:paraId="77E503E8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}</w:t>
      </w:r>
    </w:p>
    <w:p w14:paraId="27D3E47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</w:t>
      </w:r>
    </w:p>
    <w:p w14:paraId="06F0E647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>}</w:t>
      </w:r>
    </w:p>
    <w:p w14:paraId="62BEEFFB" w14:textId="77777777" w:rsidR="00046265" w:rsidRPr="00A348B0" w:rsidRDefault="00046265" w:rsidP="00046265">
      <w:pPr>
        <w:rPr>
          <w:szCs w:val="24"/>
          <w:lang w:val="en-US" w:eastAsia="zh-CN"/>
        </w:rPr>
      </w:pPr>
    </w:p>
    <w:p w14:paraId="62918501" w14:textId="5209673E" w:rsidR="00524759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}</w:t>
      </w:r>
    </w:p>
    <w:p w14:paraId="0F0242F5" w14:textId="3F0A364E" w:rsidR="00524759" w:rsidRPr="00A348B0" w:rsidRDefault="00524759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Part </w:t>
      </w:r>
      <w:proofErr w:type="gramStart"/>
      <w:r w:rsidRPr="00A348B0">
        <w:rPr>
          <w:szCs w:val="24"/>
          <w:lang w:val="en-US" w:eastAsia="zh-CN"/>
        </w:rPr>
        <w:t>4</w:t>
      </w:r>
      <w:r w:rsidRPr="00A348B0">
        <w:rPr>
          <w:szCs w:val="24"/>
        </w:rPr>
        <w:t xml:space="preserve">  </w:t>
      </w:r>
      <w:r w:rsidRPr="00A348B0">
        <w:rPr>
          <w:szCs w:val="24"/>
          <w:lang w:val="en-US" w:eastAsia="zh-CN"/>
        </w:rPr>
        <w:t>HotelStaffOperationsImplementation.java</w:t>
      </w:r>
      <w:proofErr w:type="gramEnd"/>
    </w:p>
    <w:p w14:paraId="1CADF348" w14:textId="77777777" w:rsidR="00524759" w:rsidRPr="00A348B0" w:rsidRDefault="00524759" w:rsidP="00607CE2">
      <w:pPr>
        <w:rPr>
          <w:szCs w:val="24"/>
          <w:lang w:val="en-US" w:eastAsia="zh-CN"/>
        </w:rPr>
      </w:pPr>
    </w:p>
    <w:p w14:paraId="4345953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java.sql.Connection</w:t>
      </w:r>
      <w:proofErr w:type="gramEnd"/>
      <w:r w:rsidRPr="00A348B0">
        <w:rPr>
          <w:szCs w:val="24"/>
          <w:lang w:val="en-US" w:eastAsia="zh-CN"/>
        </w:rPr>
        <w:t>;</w:t>
      </w:r>
    </w:p>
    <w:p w14:paraId="5F7B036D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java.sql.PreparedStatement</w:t>
      </w:r>
      <w:proofErr w:type="gramEnd"/>
      <w:r w:rsidRPr="00A348B0">
        <w:rPr>
          <w:szCs w:val="24"/>
          <w:lang w:val="en-US" w:eastAsia="zh-CN"/>
        </w:rPr>
        <w:t>;</w:t>
      </w:r>
    </w:p>
    <w:p w14:paraId="0D3F4444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java.sql.ResultSet</w:t>
      </w:r>
      <w:proofErr w:type="gramEnd"/>
      <w:r w:rsidRPr="00A348B0">
        <w:rPr>
          <w:szCs w:val="24"/>
          <w:lang w:val="en-US" w:eastAsia="zh-CN"/>
        </w:rPr>
        <w:t>;</w:t>
      </w:r>
    </w:p>
    <w:p w14:paraId="4F2AAC1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java.sql.SQLException</w:t>
      </w:r>
      <w:proofErr w:type="gramEnd"/>
      <w:r w:rsidRPr="00A348B0">
        <w:rPr>
          <w:szCs w:val="24"/>
          <w:lang w:val="en-US" w:eastAsia="zh-CN"/>
        </w:rPr>
        <w:t>;</w:t>
      </w:r>
    </w:p>
    <w:p w14:paraId="33198BF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java.sql.Statement</w:t>
      </w:r>
      <w:proofErr w:type="gramEnd"/>
      <w:r w:rsidRPr="00A348B0">
        <w:rPr>
          <w:szCs w:val="24"/>
          <w:lang w:val="en-US" w:eastAsia="zh-CN"/>
        </w:rPr>
        <w:t>;</w:t>
      </w:r>
    </w:p>
    <w:p w14:paraId="761C05E8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java.util</w:t>
      </w:r>
      <w:proofErr w:type="gramEnd"/>
      <w:r w:rsidRPr="00A348B0">
        <w:rPr>
          <w:szCs w:val="24"/>
          <w:lang w:val="en-US" w:eastAsia="zh-CN"/>
        </w:rPr>
        <w:t>.ArrayList;</w:t>
      </w:r>
    </w:p>
    <w:p w14:paraId="2C1B7A70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import </w:t>
      </w:r>
      <w:proofErr w:type="gramStart"/>
      <w:r w:rsidRPr="00A348B0">
        <w:rPr>
          <w:szCs w:val="24"/>
          <w:lang w:val="en-US" w:eastAsia="zh-CN"/>
        </w:rPr>
        <w:t>java.util</w:t>
      </w:r>
      <w:proofErr w:type="gramEnd"/>
      <w:r w:rsidRPr="00A348B0">
        <w:rPr>
          <w:szCs w:val="24"/>
          <w:lang w:val="en-US" w:eastAsia="zh-CN"/>
        </w:rPr>
        <w:t>.List;</w:t>
      </w:r>
    </w:p>
    <w:p w14:paraId="3534D68E" w14:textId="77777777" w:rsidR="00046265" w:rsidRPr="00A348B0" w:rsidRDefault="00046265" w:rsidP="00046265">
      <w:pPr>
        <w:rPr>
          <w:szCs w:val="24"/>
          <w:lang w:val="en-US" w:eastAsia="zh-CN"/>
        </w:rPr>
      </w:pPr>
    </w:p>
    <w:p w14:paraId="4717E47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/**</w:t>
      </w:r>
    </w:p>
    <w:p w14:paraId="7AA3C19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* </w:t>
      </w:r>
    </w:p>
    <w:p w14:paraId="7747292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*/</w:t>
      </w:r>
    </w:p>
    <w:p w14:paraId="0001BE52" w14:textId="77777777" w:rsidR="00046265" w:rsidRPr="00A348B0" w:rsidRDefault="00046265" w:rsidP="0050020F">
      <w:pPr>
        <w:rPr>
          <w:szCs w:val="24"/>
          <w:lang w:val="en-US" w:eastAsia="zh-CN"/>
        </w:rPr>
      </w:pPr>
      <w:bookmarkStart w:id="0" w:name="_GoBack"/>
      <w:bookmarkEnd w:id="0"/>
    </w:p>
    <w:p w14:paraId="5DEEEF7B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/**</w:t>
      </w:r>
    </w:p>
    <w:p w14:paraId="32663B85" w14:textId="44113666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* </w:t>
      </w:r>
      <w:r w:rsidR="0050020F">
        <w:rPr>
          <w:szCs w:val="24"/>
          <w:lang w:val="en-US" w:eastAsia="zh-CN"/>
        </w:rPr>
        <w:t xml:space="preserve"> </w:t>
      </w:r>
    </w:p>
    <w:p w14:paraId="17062BFE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*</w:t>
      </w:r>
    </w:p>
    <w:p w14:paraId="62D27E79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*/</w:t>
      </w:r>
    </w:p>
    <w:p w14:paraId="404AC19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public class HotelStaffOperationsImplementation {</w:t>
      </w:r>
    </w:p>
    <w:p w14:paraId="0EF0E12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</w:r>
    </w:p>
    <w:p w14:paraId="49FB1460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public void </w:t>
      </w:r>
      <w:proofErr w:type="gramStart"/>
      <w:r w:rsidRPr="00A348B0">
        <w:rPr>
          <w:szCs w:val="24"/>
          <w:lang w:val="en-US" w:eastAsia="zh-CN"/>
        </w:rPr>
        <w:t>insert(</w:t>
      </w:r>
      <w:proofErr w:type="gramEnd"/>
      <w:r w:rsidRPr="00A348B0">
        <w:rPr>
          <w:szCs w:val="24"/>
          <w:lang w:val="en-US" w:eastAsia="zh-CN"/>
        </w:rPr>
        <w:t>HotelEmployee emp)</w:t>
      </w:r>
    </w:p>
    <w:p w14:paraId="404973F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{</w:t>
      </w:r>
    </w:p>
    <w:p w14:paraId="5CF3142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  <w:t>Connection cnt = null;</w:t>
      </w:r>
    </w:p>
    <w:p w14:paraId="74586624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PreparedStatement pps = null;</w:t>
      </w:r>
    </w:p>
    <w:p w14:paraId="7E5374B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</w:t>
      </w:r>
    </w:p>
    <w:p w14:paraId="62B10085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try {</w:t>
      </w:r>
    </w:p>
    <w:p w14:paraId="3B6DD425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cnt = ConnectionConfiguration.getConnection();</w:t>
      </w:r>
    </w:p>
    <w:p w14:paraId="7F70638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pps = </w:t>
      </w:r>
      <w:proofErr w:type="gramStart"/>
      <w:r w:rsidRPr="00A348B0">
        <w:rPr>
          <w:szCs w:val="24"/>
          <w:lang w:val="en-US" w:eastAsia="zh-CN"/>
        </w:rPr>
        <w:t>cnt.prepareStatement</w:t>
      </w:r>
      <w:proofErr w:type="gramEnd"/>
      <w:r w:rsidRPr="00A348B0">
        <w:rPr>
          <w:szCs w:val="24"/>
          <w:lang w:val="en-US" w:eastAsia="zh-CN"/>
        </w:rPr>
        <w:t>("INSERT INTO HotelEmployee (EmployeeName,Address,ContactNo,Email,Gender)" +</w:t>
      </w:r>
    </w:p>
    <w:p w14:paraId="15A66ACA" w14:textId="77777777" w:rsidR="00046265" w:rsidRPr="00A348B0" w:rsidRDefault="00046265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    "VALUES </w:t>
      </w:r>
      <w:proofErr w:type="gramStart"/>
      <w:r w:rsidRPr="00A348B0">
        <w:rPr>
          <w:szCs w:val="24"/>
          <w:lang w:val="en-US" w:eastAsia="zh-CN"/>
        </w:rPr>
        <w:t>(?,?,?,?,?</w:t>
      </w:r>
      <w:proofErr w:type="gramEnd"/>
      <w:r w:rsidRPr="00A348B0">
        <w:rPr>
          <w:szCs w:val="24"/>
          <w:lang w:val="en-US" w:eastAsia="zh-CN"/>
        </w:rPr>
        <w:t>)");</w:t>
      </w:r>
    </w:p>
    <w:p w14:paraId="2C5B84E7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proofErr w:type="gramStart"/>
      <w:r w:rsidRPr="00A348B0">
        <w:rPr>
          <w:szCs w:val="24"/>
          <w:lang w:val="en-US" w:eastAsia="zh-CN"/>
        </w:rPr>
        <w:t>pps.setString</w:t>
      </w:r>
      <w:proofErr w:type="gramEnd"/>
      <w:r w:rsidRPr="00A348B0">
        <w:rPr>
          <w:szCs w:val="24"/>
          <w:lang w:val="en-US" w:eastAsia="zh-CN"/>
        </w:rPr>
        <w:t>(1, emp.getName());</w:t>
      </w:r>
    </w:p>
    <w:p w14:paraId="4E064A4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proofErr w:type="gramStart"/>
      <w:r w:rsidRPr="00A348B0">
        <w:rPr>
          <w:szCs w:val="24"/>
          <w:lang w:val="en-US" w:eastAsia="zh-CN"/>
        </w:rPr>
        <w:t>pps.setString</w:t>
      </w:r>
      <w:proofErr w:type="gramEnd"/>
      <w:r w:rsidRPr="00A348B0">
        <w:rPr>
          <w:szCs w:val="24"/>
          <w:lang w:val="en-US" w:eastAsia="zh-CN"/>
        </w:rPr>
        <w:t>(2, emp.getAddress());</w:t>
      </w:r>
    </w:p>
    <w:p w14:paraId="625BDCF5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proofErr w:type="gramStart"/>
      <w:r w:rsidRPr="00A348B0">
        <w:rPr>
          <w:szCs w:val="24"/>
          <w:lang w:val="en-US" w:eastAsia="zh-CN"/>
        </w:rPr>
        <w:t>pps.setString</w:t>
      </w:r>
      <w:proofErr w:type="gramEnd"/>
      <w:r w:rsidRPr="00A348B0">
        <w:rPr>
          <w:szCs w:val="24"/>
          <w:lang w:val="en-US" w:eastAsia="zh-CN"/>
        </w:rPr>
        <w:t>(3, emp.getContactNo());</w:t>
      </w:r>
    </w:p>
    <w:p w14:paraId="79387D1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proofErr w:type="gramStart"/>
      <w:r w:rsidRPr="00A348B0">
        <w:rPr>
          <w:szCs w:val="24"/>
          <w:lang w:val="en-US" w:eastAsia="zh-CN"/>
        </w:rPr>
        <w:t>pps.setString</w:t>
      </w:r>
      <w:proofErr w:type="gramEnd"/>
      <w:r w:rsidRPr="00A348B0">
        <w:rPr>
          <w:szCs w:val="24"/>
          <w:lang w:val="en-US" w:eastAsia="zh-CN"/>
        </w:rPr>
        <w:t>(4, emp.getEmail());</w:t>
      </w:r>
    </w:p>
    <w:p w14:paraId="0722DBC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proofErr w:type="gramStart"/>
      <w:r w:rsidRPr="00A348B0">
        <w:rPr>
          <w:szCs w:val="24"/>
          <w:lang w:val="en-US" w:eastAsia="zh-CN"/>
        </w:rPr>
        <w:t>pps.setString</w:t>
      </w:r>
      <w:proofErr w:type="gramEnd"/>
      <w:r w:rsidRPr="00A348B0">
        <w:rPr>
          <w:szCs w:val="24"/>
          <w:lang w:val="en-US" w:eastAsia="zh-CN"/>
        </w:rPr>
        <w:t>(5, emp.getGender());</w:t>
      </w:r>
    </w:p>
    <w:p w14:paraId="5F554837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proofErr w:type="gramStart"/>
      <w:r w:rsidRPr="00A348B0">
        <w:rPr>
          <w:szCs w:val="24"/>
          <w:lang w:val="en-US" w:eastAsia="zh-CN"/>
        </w:rPr>
        <w:t>pps.executeUpdate</w:t>
      </w:r>
      <w:proofErr w:type="gramEnd"/>
      <w:r w:rsidRPr="00A348B0">
        <w:rPr>
          <w:szCs w:val="24"/>
          <w:lang w:val="en-US" w:eastAsia="zh-CN"/>
        </w:rPr>
        <w:t xml:space="preserve">();                         </w:t>
      </w:r>
    </w:p>
    <w:p w14:paraId="65C03C4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</w:p>
    <w:p w14:paraId="1AD6130B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System.out.println("\n@@@@@@@@@@@@@@@@@@@@Record has been successfully added to the database!!@@@@@@@@@@@@@@@@@@@@");</w:t>
      </w:r>
    </w:p>
    <w:p w14:paraId="21A541E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</w:t>
      </w:r>
    </w:p>
    <w:p w14:paraId="5BDDD12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} catch (Exception e) {</w:t>
      </w:r>
    </w:p>
    <w:p w14:paraId="67AE5CC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proofErr w:type="gramStart"/>
      <w:r w:rsidRPr="00A348B0">
        <w:rPr>
          <w:szCs w:val="24"/>
          <w:lang w:val="en-US" w:eastAsia="zh-CN"/>
        </w:rPr>
        <w:t>e.printStackTrace</w:t>
      </w:r>
      <w:proofErr w:type="gramEnd"/>
      <w:r w:rsidRPr="00A348B0">
        <w:rPr>
          <w:szCs w:val="24"/>
          <w:lang w:val="en-US" w:eastAsia="zh-CN"/>
        </w:rPr>
        <w:t>();</w:t>
      </w:r>
    </w:p>
    <w:p w14:paraId="272AF9D1" w14:textId="77777777" w:rsidR="00046265" w:rsidRPr="00A348B0" w:rsidRDefault="00046265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} finally {</w:t>
      </w:r>
    </w:p>
    <w:p w14:paraId="36BE9C7F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if (</w:t>
      </w:r>
      <w:proofErr w:type="gramStart"/>
      <w:r w:rsidRPr="00A348B0">
        <w:rPr>
          <w:szCs w:val="24"/>
          <w:lang w:val="en-US" w:eastAsia="zh-CN"/>
        </w:rPr>
        <w:t>pps !</w:t>
      </w:r>
      <w:proofErr w:type="gramEnd"/>
      <w:r w:rsidRPr="00A348B0">
        <w:rPr>
          <w:szCs w:val="24"/>
          <w:lang w:val="en-US" w:eastAsia="zh-CN"/>
        </w:rPr>
        <w:t>= null) {</w:t>
      </w:r>
    </w:p>
    <w:p w14:paraId="4986783F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try {</w:t>
      </w:r>
    </w:p>
    <w:p w14:paraId="46BFE6FF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</w:t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pps.close</w:t>
      </w:r>
      <w:proofErr w:type="gramEnd"/>
      <w:r w:rsidRPr="00A348B0">
        <w:rPr>
          <w:szCs w:val="24"/>
          <w:lang w:val="en-US" w:eastAsia="zh-CN"/>
        </w:rPr>
        <w:t>();</w:t>
      </w:r>
    </w:p>
    <w:p w14:paraId="4B0DA3DF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} catch (SQLException e) {</w:t>
      </w:r>
    </w:p>
    <w:p w14:paraId="655476AE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lastRenderedPageBreak/>
        <w:t xml:space="preserve">                    </w:t>
      </w:r>
      <w:proofErr w:type="gramStart"/>
      <w:r w:rsidRPr="00A348B0">
        <w:rPr>
          <w:szCs w:val="24"/>
          <w:lang w:val="en-US" w:eastAsia="zh-CN"/>
        </w:rPr>
        <w:t>e.printStackTrace</w:t>
      </w:r>
      <w:proofErr w:type="gramEnd"/>
      <w:r w:rsidRPr="00A348B0">
        <w:rPr>
          <w:szCs w:val="24"/>
          <w:lang w:val="en-US" w:eastAsia="zh-CN"/>
        </w:rPr>
        <w:t>();</w:t>
      </w:r>
    </w:p>
    <w:p w14:paraId="7459D4C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}</w:t>
      </w:r>
    </w:p>
    <w:p w14:paraId="35453295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}</w:t>
      </w:r>
    </w:p>
    <w:p w14:paraId="3AB258DE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</w:t>
      </w:r>
    </w:p>
    <w:p w14:paraId="6708153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if (</w:t>
      </w:r>
      <w:proofErr w:type="gramStart"/>
      <w:r w:rsidRPr="00A348B0">
        <w:rPr>
          <w:szCs w:val="24"/>
          <w:lang w:val="en-US" w:eastAsia="zh-CN"/>
        </w:rPr>
        <w:t>cnt !</w:t>
      </w:r>
      <w:proofErr w:type="gramEnd"/>
      <w:r w:rsidRPr="00A348B0">
        <w:rPr>
          <w:szCs w:val="24"/>
          <w:lang w:val="en-US" w:eastAsia="zh-CN"/>
        </w:rPr>
        <w:t>= null) {</w:t>
      </w:r>
    </w:p>
    <w:p w14:paraId="3C22AD48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try {</w:t>
      </w:r>
    </w:p>
    <w:p w14:paraId="195E75E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    </w:t>
      </w:r>
      <w:proofErr w:type="gramStart"/>
      <w:r w:rsidRPr="00A348B0">
        <w:rPr>
          <w:szCs w:val="24"/>
          <w:lang w:val="en-US" w:eastAsia="zh-CN"/>
        </w:rPr>
        <w:t>cnt.close</w:t>
      </w:r>
      <w:proofErr w:type="gramEnd"/>
      <w:r w:rsidRPr="00A348B0">
        <w:rPr>
          <w:szCs w:val="24"/>
          <w:lang w:val="en-US" w:eastAsia="zh-CN"/>
        </w:rPr>
        <w:t>();</w:t>
      </w:r>
    </w:p>
    <w:p w14:paraId="57DD0098" w14:textId="77777777" w:rsidR="00046265" w:rsidRPr="00A348B0" w:rsidRDefault="00046265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} catch (SQLException e) {</w:t>
      </w:r>
    </w:p>
    <w:p w14:paraId="546CA87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    </w:t>
      </w:r>
      <w:proofErr w:type="gramStart"/>
      <w:r w:rsidRPr="00A348B0">
        <w:rPr>
          <w:szCs w:val="24"/>
          <w:lang w:val="en-US" w:eastAsia="zh-CN"/>
        </w:rPr>
        <w:t>e.printStackTrace</w:t>
      </w:r>
      <w:proofErr w:type="gramEnd"/>
      <w:r w:rsidRPr="00A348B0">
        <w:rPr>
          <w:szCs w:val="24"/>
          <w:lang w:val="en-US" w:eastAsia="zh-CN"/>
        </w:rPr>
        <w:t>();</w:t>
      </w:r>
    </w:p>
    <w:p w14:paraId="6788215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}</w:t>
      </w:r>
    </w:p>
    <w:p w14:paraId="6C7307D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}</w:t>
      </w:r>
    </w:p>
    <w:p w14:paraId="14001CF8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}</w:t>
      </w:r>
    </w:p>
    <w:p w14:paraId="63641E8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}</w:t>
      </w:r>
    </w:p>
    <w:p w14:paraId="12F4D38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</w:t>
      </w:r>
    </w:p>
    <w:p w14:paraId="5562ABE4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public HotelEmployee </w:t>
      </w:r>
      <w:proofErr w:type="gramStart"/>
      <w:r w:rsidRPr="00A348B0">
        <w:rPr>
          <w:szCs w:val="24"/>
          <w:lang w:val="en-US" w:eastAsia="zh-CN"/>
        </w:rPr>
        <w:t>selectById(</w:t>
      </w:r>
      <w:proofErr w:type="gramEnd"/>
      <w:r w:rsidRPr="00A348B0">
        <w:rPr>
          <w:szCs w:val="24"/>
          <w:lang w:val="en-US" w:eastAsia="zh-CN"/>
        </w:rPr>
        <w:t>int id)</w:t>
      </w:r>
    </w:p>
    <w:p w14:paraId="4569343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{</w:t>
      </w:r>
    </w:p>
    <w:p w14:paraId="70056C3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  <w:t xml:space="preserve">HotelEmployee emp = new </w:t>
      </w:r>
      <w:proofErr w:type="gramStart"/>
      <w:r w:rsidRPr="00A348B0">
        <w:rPr>
          <w:szCs w:val="24"/>
          <w:lang w:val="en-US" w:eastAsia="zh-CN"/>
        </w:rPr>
        <w:t>HotelEmployee(</w:t>
      </w:r>
      <w:proofErr w:type="gramEnd"/>
      <w:r w:rsidRPr="00A348B0">
        <w:rPr>
          <w:szCs w:val="24"/>
          <w:lang w:val="en-US" w:eastAsia="zh-CN"/>
        </w:rPr>
        <w:t>);</w:t>
      </w:r>
    </w:p>
    <w:p w14:paraId="1B1536F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Connection cnt = null;</w:t>
      </w:r>
    </w:p>
    <w:p w14:paraId="17EAC2E7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PreparedStatement pps = null;</w:t>
      </w:r>
    </w:p>
    <w:p w14:paraId="2443E698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ResultSet resultSet = null;</w:t>
      </w:r>
    </w:p>
    <w:p w14:paraId="5BF2246B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</w:t>
      </w:r>
    </w:p>
    <w:p w14:paraId="736BF67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try {</w:t>
      </w:r>
    </w:p>
    <w:p w14:paraId="0FDBD62E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cnt = ConnectionConfiguration.getConnection();</w:t>
      </w:r>
    </w:p>
    <w:p w14:paraId="7FB4622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pps = </w:t>
      </w:r>
      <w:proofErr w:type="gramStart"/>
      <w:r w:rsidRPr="00A348B0">
        <w:rPr>
          <w:szCs w:val="24"/>
          <w:lang w:val="en-US" w:eastAsia="zh-CN"/>
        </w:rPr>
        <w:t>cnt.prepareStatement</w:t>
      </w:r>
      <w:proofErr w:type="gramEnd"/>
      <w:r w:rsidRPr="00A348B0">
        <w:rPr>
          <w:szCs w:val="24"/>
          <w:lang w:val="en-US" w:eastAsia="zh-CN"/>
        </w:rPr>
        <w:t>("SELECT * FROM HotelEmployee WHERE EmployeeID = ?");</w:t>
      </w:r>
    </w:p>
    <w:p w14:paraId="46272C6B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proofErr w:type="gramStart"/>
      <w:r w:rsidRPr="00A348B0">
        <w:rPr>
          <w:szCs w:val="24"/>
          <w:lang w:val="en-US" w:eastAsia="zh-CN"/>
        </w:rPr>
        <w:t>pps.setInt</w:t>
      </w:r>
      <w:proofErr w:type="gramEnd"/>
      <w:r w:rsidRPr="00A348B0">
        <w:rPr>
          <w:szCs w:val="24"/>
          <w:lang w:val="en-US" w:eastAsia="zh-CN"/>
        </w:rPr>
        <w:t>(1, id);</w:t>
      </w:r>
    </w:p>
    <w:p w14:paraId="67DFD737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resultSet = </w:t>
      </w:r>
      <w:proofErr w:type="gramStart"/>
      <w:r w:rsidRPr="00A348B0">
        <w:rPr>
          <w:szCs w:val="24"/>
          <w:lang w:val="en-US" w:eastAsia="zh-CN"/>
        </w:rPr>
        <w:t>pps.executeQuery</w:t>
      </w:r>
      <w:proofErr w:type="gramEnd"/>
      <w:r w:rsidRPr="00A348B0">
        <w:rPr>
          <w:szCs w:val="24"/>
          <w:lang w:val="en-US" w:eastAsia="zh-CN"/>
        </w:rPr>
        <w:t>();</w:t>
      </w:r>
    </w:p>
    <w:p w14:paraId="11504AB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</w:t>
      </w:r>
    </w:p>
    <w:p w14:paraId="504F6AB5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while (resultSet.next()) {</w:t>
      </w:r>
    </w:p>
    <w:p w14:paraId="11BD70E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emp.setID</w:t>
      </w:r>
      <w:proofErr w:type="gramEnd"/>
      <w:r w:rsidRPr="00A348B0">
        <w:rPr>
          <w:szCs w:val="24"/>
          <w:lang w:val="en-US" w:eastAsia="zh-CN"/>
        </w:rPr>
        <w:t>(resultSet.getInt("EmployeeID"));</w:t>
      </w:r>
    </w:p>
    <w:p w14:paraId="2BA03A6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emp.setName</w:t>
      </w:r>
      <w:proofErr w:type="gramEnd"/>
      <w:r w:rsidRPr="00A348B0">
        <w:rPr>
          <w:szCs w:val="24"/>
          <w:lang w:val="en-US" w:eastAsia="zh-CN"/>
        </w:rPr>
        <w:t>(resultSet.getString("EmployeeName"));</w:t>
      </w:r>
    </w:p>
    <w:p w14:paraId="3CECA8D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emp.setAddress</w:t>
      </w:r>
      <w:proofErr w:type="gramEnd"/>
      <w:r w:rsidRPr="00A348B0">
        <w:rPr>
          <w:szCs w:val="24"/>
          <w:lang w:val="en-US" w:eastAsia="zh-CN"/>
        </w:rPr>
        <w:t>(resultSet.getString("Address"));</w:t>
      </w:r>
    </w:p>
    <w:p w14:paraId="5E16989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emp.setContactNo</w:t>
      </w:r>
      <w:proofErr w:type="gramEnd"/>
      <w:r w:rsidRPr="00A348B0">
        <w:rPr>
          <w:szCs w:val="24"/>
          <w:lang w:val="en-US" w:eastAsia="zh-CN"/>
        </w:rPr>
        <w:t>(resultSet.getString("ContactNo"));</w:t>
      </w:r>
    </w:p>
    <w:p w14:paraId="23E81007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emp.setEmail</w:t>
      </w:r>
      <w:proofErr w:type="gramEnd"/>
      <w:r w:rsidRPr="00A348B0">
        <w:rPr>
          <w:szCs w:val="24"/>
          <w:lang w:val="en-US" w:eastAsia="zh-CN"/>
        </w:rPr>
        <w:t>(resultSet.getString("Email"));</w:t>
      </w:r>
    </w:p>
    <w:p w14:paraId="18BBA11B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emp.setGender</w:t>
      </w:r>
      <w:proofErr w:type="gramEnd"/>
      <w:r w:rsidRPr="00A348B0">
        <w:rPr>
          <w:szCs w:val="24"/>
          <w:lang w:val="en-US" w:eastAsia="zh-CN"/>
        </w:rPr>
        <w:t>(resultSet.getString("Gender"));</w:t>
      </w:r>
    </w:p>
    <w:p w14:paraId="71204400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}</w:t>
      </w:r>
    </w:p>
    <w:p w14:paraId="7DDDA0DE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</w:t>
      </w:r>
    </w:p>
    <w:p w14:paraId="3A71620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} catch (Exception e) {</w:t>
      </w:r>
    </w:p>
    <w:p w14:paraId="2AC995D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proofErr w:type="gramStart"/>
      <w:r w:rsidRPr="00A348B0">
        <w:rPr>
          <w:szCs w:val="24"/>
          <w:lang w:val="en-US" w:eastAsia="zh-CN"/>
        </w:rPr>
        <w:t>e.printStackTrace</w:t>
      </w:r>
      <w:proofErr w:type="gramEnd"/>
      <w:r w:rsidRPr="00A348B0">
        <w:rPr>
          <w:szCs w:val="24"/>
          <w:lang w:val="en-US" w:eastAsia="zh-CN"/>
        </w:rPr>
        <w:t>();</w:t>
      </w:r>
    </w:p>
    <w:p w14:paraId="1286D611" w14:textId="77777777" w:rsidR="00046265" w:rsidRPr="00A348B0" w:rsidRDefault="00046265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} finally {</w:t>
      </w:r>
    </w:p>
    <w:p w14:paraId="59CF060B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if (</w:t>
      </w:r>
      <w:proofErr w:type="gramStart"/>
      <w:r w:rsidRPr="00A348B0">
        <w:rPr>
          <w:szCs w:val="24"/>
          <w:lang w:val="en-US" w:eastAsia="zh-CN"/>
        </w:rPr>
        <w:t>resultSet !</w:t>
      </w:r>
      <w:proofErr w:type="gramEnd"/>
      <w:r w:rsidRPr="00A348B0">
        <w:rPr>
          <w:szCs w:val="24"/>
          <w:lang w:val="en-US" w:eastAsia="zh-CN"/>
        </w:rPr>
        <w:t>= null) {</w:t>
      </w:r>
    </w:p>
    <w:p w14:paraId="7627B2D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try {</w:t>
      </w:r>
    </w:p>
    <w:p w14:paraId="6C0553BF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    resultSet.close();</w:t>
      </w:r>
    </w:p>
    <w:p w14:paraId="236ABEA6" w14:textId="77777777" w:rsidR="00046265" w:rsidRPr="00A348B0" w:rsidRDefault="00046265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} catch (SQLException e) {</w:t>
      </w:r>
    </w:p>
    <w:p w14:paraId="5120AE4F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    </w:t>
      </w:r>
      <w:proofErr w:type="gramStart"/>
      <w:r w:rsidRPr="00A348B0">
        <w:rPr>
          <w:szCs w:val="24"/>
          <w:lang w:val="en-US" w:eastAsia="zh-CN"/>
        </w:rPr>
        <w:t>e.printStackTrace</w:t>
      </w:r>
      <w:proofErr w:type="gramEnd"/>
      <w:r w:rsidRPr="00A348B0">
        <w:rPr>
          <w:szCs w:val="24"/>
          <w:lang w:val="en-US" w:eastAsia="zh-CN"/>
        </w:rPr>
        <w:t>();</w:t>
      </w:r>
    </w:p>
    <w:p w14:paraId="6DCBFBE4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}</w:t>
      </w:r>
    </w:p>
    <w:p w14:paraId="458B48F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}</w:t>
      </w:r>
    </w:p>
    <w:p w14:paraId="0B7A5425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if (</w:t>
      </w:r>
      <w:proofErr w:type="gramStart"/>
      <w:r w:rsidRPr="00A348B0">
        <w:rPr>
          <w:szCs w:val="24"/>
          <w:lang w:val="en-US" w:eastAsia="zh-CN"/>
        </w:rPr>
        <w:t>pps !</w:t>
      </w:r>
      <w:proofErr w:type="gramEnd"/>
      <w:r w:rsidRPr="00A348B0">
        <w:rPr>
          <w:szCs w:val="24"/>
          <w:lang w:val="en-US" w:eastAsia="zh-CN"/>
        </w:rPr>
        <w:t>= null) {</w:t>
      </w:r>
    </w:p>
    <w:p w14:paraId="6EFAB5F4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try {</w:t>
      </w:r>
    </w:p>
    <w:p w14:paraId="2323396B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</w:t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pps.close</w:t>
      </w:r>
      <w:proofErr w:type="gramEnd"/>
      <w:r w:rsidRPr="00A348B0">
        <w:rPr>
          <w:szCs w:val="24"/>
          <w:lang w:val="en-US" w:eastAsia="zh-CN"/>
        </w:rPr>
        <w:t>();</w:t>
      </w:r>
    </w:p>
    <w:p w14:paraId="195E876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} catch (SQLException e) {</w:t>
      </w:r>
    </w:p>
    <w:p w14:paraId="5A7C4EFB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    </w:t>
      </w:r>
      <w:proofErr w:type="gramStart"/>
      <w:r w:rsidRPr="00A348B0">
        <w:rPr>
          <w:szCs w:val="24"/>
          <w:lang w:val="en-US" w:eastAsia="zh-CN"/>
        </w:rPr>
        <w:t>e.printStackTrace</w:t>
      </w:r>
      <w:proofErr w:type="gramEnd"/>
      <w:r w:rsidRPr="00A348B0">
        <w:rPr>
          <w:szCs w:val="24"/>
          <w:lang w:val="en-US" w:eastAsia="zh-CN"/>
        </w:rPr>
        <w:t>();</w:t>
      </w:r>
    </w:p>
    <w:p w14:paraId="6DEEDC9B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}</w:t>
      </w:r>
    </w:p>
    <w:p w14:paraId="7F9215F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}</w:t>
      </w:r>
    </w:p>
    <w:p w14:paraId="2260FDFF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if (</w:t>
      </w:r>
      <w:proofErr w:type="gramStart"/>
      <w:r w:rsidRPr="00A348B0">
        <w:rPr>
          <w:szCs w:val="24"/>
          <w:lang w:val="en-US" w:eastAsia="zh-CN"/>
        </w:rPr>
        <w:t>cnt !</w:t>
      </w:r>
      <w:proofErr w:type="gramEnd"/>
      <w:r w:rsidRPr="00A348B0">
        <w:rPr>
          <w:szCs w:val="24"/>
          <w:lang w:val="en-US" w:eastAsia="zh-CN"/>
        </w:rPr>
        <w:t>= null) {</w:t>
      </w:r>
    </w:p>
    <w:p w14:paraId="7DFCD6B5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lastRenderedPageBreak/>
        <w:t xml:space="preserve">                try {</w:t>
      </w:r>
    </w:p>
    <w:p w14:paraId="67C5CAFF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    </w:t>
      </w:r>
      <w:proofErr w:type="gramStart"/>
      <w:r w:rsidRPr="00A348B0">
        <w:rPr>
          <w:szCs w:val="24"/>
          <w:lang w:val="en-US" w:eastAsia="zh-CN"/>
        </w:rPr>
        <w:t>cnt.close</w:t>
      </w:r>
      <w:proofErr w:type="gramEnd"/>
      <w:r w:rsidRPr="00A348B0">
        <w:rPr>
          <w:szCs w:val="24"/>
          <w:lang w:val="en-US" w:eastAsia="zh-CN"/>
        </w:rPr>
        <w:t>();</w:t>
      </w:r>
    </w:p>
    <w:p w14:paraId="2A09928C" w14:textId="77777777" w:rsidR="00046265" w:rsidRPr="00A348B0" w:rsidRDefault="00046265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} catch (SQLException e) {</w:t>
      </w:r>
    </w:p>
    <w:p w14:paraId="4C47CCA4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    </w:t>
      </w:r>
      <w:proofErr w:type="gramStart"/>
      <w:r w:rsidRPr="00A348B0">
        <w:rPr>
          <w:szCs w:val="24"/>
          <w:lang w:val="en-US" w:eastAsia="zh-CN"/>
        </w:rPr>
        <w:t>e.printStackTrace</w:t>
      </w:r>
      <w:proofErr w:type="gramEnd"/>
      <w:r w:rsidRPr="00A348B0">
        <w:rPr>
          <w:szCs w:val="24"/>
          <w:lang w:val="en-US" w:eastAsia="zh-CN"/>
        </w:rPr>
        <w:t>();</w:t>
      </w:r>
    </w:p>
    <w:p w14:paraId="798289DD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}</w:t>
      </w:r>
    </w:p>
    <w:p w14:paraId="1FEFDEC5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}</w:t>
      </w:r>
    </w:p>
    <w:p w14:paraId="5041EC3B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}</w:t>
      </w:r>
    </w:p>
    <w:p w14:paraId="0C1063E9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</w:t>
      </w:r>
    </w:p>
    <w:p w14:paraId="6BD59844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return emp;</w:t>
      </w:r>
    </w:p>
    <w:p w14:paraId="7C3F5280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}</w:t>
      </w:r>
    </w:p>
    <w:p w14:paraId="244CE4A0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</w:t>
      </w:r>
    </w:p>
    <w:p w14:paraId="34EB85C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public List&lt;HotelEmployee&gt; </w:t>
      </w:r>
      <w:proofErr w:type="gramStart"/>
      <w:r w:rsidRPr="00A348B0">
        <w:rPr>
          <w:szCs w:val="24"/>
          <w:lang w:val="en-US" w:eastAsia="zh-CN"/>
        </w:rPr>
        <w:t>selectAll(</w:t>
      </w:r>
      <w:proofErr w:type="gramEnd"/>
      <w:r w:rsidRPr="00A348B0">
        <w:rPr>
          <w:szCs w:val="24"/>
          <w:lang w:val="en-US" w:eastAsia="zh-CN"/>
        </w:rPr>
        <w:t>)</w:t>
      </w:r>
    </w:p>
    <w:p w14:paraId="4A78BB60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{</w:t>
      </w:r>
    </w:p>
    <w:p w14:paraId="14B92AAB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  <w:t>List&lt;HotelEmployee&gt; employees = new ArrayList&lt;HotelEmployee</w:t>
      </w:r>
      <w:proofErr w:type="gramStart"/>
      <w:r w:rsidRPr="00A348B0">
        <w:rPr>
          <w:szCs w:val="24"/>
          <w:lang w:val="en-US" w:eastAsia="zh-CN"/>
        </w:rPr>
        <w:t>&gt;(</w:t>
      </w:r>
      <w:proofErr w:type="gramEnd"/>
      <w:r w:rsidRPr="00A348B0">
        <w:rPr>
          <w:szCs w:val="24"/>
          <w:lang w:val="en-US" w:eastAsia="zh-CN"/>
        </w:rPr>
        <w:t>);</w:t>
      </w:r>
    </w:p>
    <w:p w14:paraId="1EA69EF7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Connection cnt = null;</w:t>
      </w:r>
    </w:p>
    <w:p w14:paraId="792D301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Statement st = null;</w:t>
      </w:r>
    </w:p>
    <w:p w14:paraId="559AAB5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ResultSet rs = null;</w:t>
      </w:r>
    </w:p>
    <w:p w14:paraId="29ABD91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</w:t>
      </w:r>
    </w:p>
    <w:p w14:paraId="40B3E879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try {</w:t>
      </w:r>
    </w:p>
    <w:p w14:paraId="50EA4EB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cnt = ConnectionConfiguration.getConnection();</w:t>
      </w:r>
    </w:p>
    <w:p w14:paraId="47DB67E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st = </w:t>
      </w:r>
      <w:proofErr w:type="gramStart"/>
      <w:r w:rsidRPr="00A348B0">
        <w:rPr>
          <w:szCs w:val="24"/>
          <w:lang w:val="en-US" w:eastAsia="zh-CN"/>
        </w:rPr>
        <w:t>cnt.createStatement</w:t>
      </w:r>
      <w:proofErr w:type="gramEnd"/>
      <w:r w:rsidRPr="00A348B0">
        <w:rPr>
          <w:szCs w:val="24"/>
          <w:lang w:val="en-US" w:eastAsia="zh-CN"/>
        </w:rPr>
        <w:t>();</w:t>
      </w:r>
    </w:p>
    <w:p w14:paraId="472DC815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rs = </w:t>
      </w:r>
      <w:proofErr w:type="gramStart"/>
      <w:r w:rsidRPr="00A348B0">
        <w:rPr>
          <w:szCs w:val="24"/>
          <w:lang w:val="en-US" w:eastAsia="zh-CN"/>
        </w:rPr>
        <w:t>st.executeQuery</w:t>
      </w:r>
      <w:proofErr w:type="gramEnd"/>
      <w:r w:rsidRPr="00A348B0">
        <w:rPr>
          <w:szCs w:val="24"/>
          <w:lang w:val="en-US" w:eastAsia="zh-CN"/>
        </w:rPr>
        <w:t>("SELECT * FROM HotelEmployee");</w:t>
      </w:r>
    </w:p>
    <w:p w14:paraId="4261AC30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</w:t>
      </w:r>
    </w:p>
    <w:p w14:paraId="3817901E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while (</w:t>
      </w:r>
      <w:proofErr w:type="gramStart"/>
      <w:r w:rsidRPr="00A348B0">
        <w:rPr>
          <w:szCs w:val="24"/>
          <w:lang w:val="en-US" w:eastAsia="zh-CN"/>
        </w:rPr>
        <w:t>rs.next</w:t>
      </w:r>
      <w:proofErr w:type="gramEnd"/>
      <w:r w:rsidRPr="00A348B0">
        <w:rPr>
          <w:szCs w:val="24"/>
          <w:lang w:val="en-US" w:eastAsia="zh-CN"/>
        </w:rPr>
        <w:t>()) {</w:t>
      </w:r>
    </w:p>
    <w:p w14:paraId="7B00B13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r w:rsidRPr="00A348B0">
        <w:rPr>
          <w:szCs w:val="24"/>
          <w:lang w:val="en-US" w:eastAsia="zh-CN"/>
        </w:rPr>
        <w:tab/>
        <w:t xml:space="preserve">HotelEmployee emp = new </w:t>
      </w:r>
      <w:proofErr w:type="gramStart"/>
      <w:r w:rsidRPr="00A348B0">
        <w:rPr>
          <w:szCs w:val="24"/>
          <w:lang w:val="en-US" w:eastAsia="zh-CN"/>
        </w:rPr>
        <w:t>HotelEmployee(</w:t>
      </w:r>
      <w:proofErr w:type="gramEnd"/>
      <w:r w:rsidRPr="00A348B0">
        <w:rPr>
          <w:szCs w:val="24"/>
          <w:lang w:val="en-US" w:eastAsia="zh-CN"/>
        </w:rPr>
        <w:t>);</w:t>
      </w:r>
    </w:p>
    <w:p w14:paraId="649AFDB7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r w:rsidRPr="00A348B0">
        <w:rPr>
          <w:szCs w:val="24"/>
          <w:lang w:val="en-US" w:eastAsia="zh-CN"/>
        </w:rPr>
        <w:tab/>
        <w:t xml:space="preserve">                </w:t>
      </w:r>
      <w:r w:rsidRPr="00A348B0">
        <w:rPr>
          <w:szCs w:val="24"/>
          <w:lang w:val="en-US" w:eastAsia="zh-CN"/>
        </w:rPr>
        <w:tab/>
      </w:r>
    </w:p>
    <w:p w14:paraId="29044FFD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emp.setID</w:t>
      </w:r>
      <w:proofErr w:type="gramEnd"/>
      <w:r w:rsidRPr="00A348B0">
        <w:rPr>
          <w:szCs w:val="24"/>
          <w:lang w:val="en-US" w:eastAsia="zh-CN"/>
        </w:rPr>
        <w:t>(rs.getInt("EmployeeID"));</w:t>
      </w:r>
    </w:p>
    <w:p w14:paraId="257D7614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emp.setName</w:t>
      </w:r>
      <w:proofErr w:type="gramEnd"/>
      <w:r w:rsidRPr="00A348B0">
        <w:rPr>
          <w:szCs w:val="24"/>
          <w:lang w:val="en-US" w:eastAsia="zh-CN"/>
        </w:rPr>
        <w:t>(rs.getString("EmployeeName"));</w:t>
      </w:r>
    </w:p>
    <w:p w14:paraId="5927969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emp.setAddress</w:t>
      </w:r>
      <w:proofErr w:type="gramEnd"/>
      <w:r w:rsidRPr="00A348B0">
        <w:rPr>
          <w:szCs w:val="24"/>
          <w:lang w:val="en-US" w:eastAsia="zh-CN"/>
        </w:rPr>
        <w:t>(rs.getString("Address"));</w:t>
      </w:r>
    </w:p>
    <w:p w14:paraId="5EC8D09B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emp.setContactNo</w:t>
      </w:r>
      <w:proofErr w:type="gramEnd"/>
      <w:r w:rsidRPr="00A348B0">
        <w:rPr>
          <w:szCs w:val="24"/>
          <w:lang w:val="en-US" w:eastAsia="zh-CN"/>
        </w:rPr>
        <w:t>(rs.getString("ContactNo"));</w:t>
      </w:r>
    </w:p>
    <w:p w14:paraId="58F7BB8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emp.setEmail</w:t>
      </w:r>
      <w:proofErr w:type="gramEnd"/>
      <w:r w:rsidRPr="00A348B0">
        <w:rPr>
          <w:szCs w:val="24"/>
          <w:lang w:val="en-US" w:eastAsia="zh-CN"/>
        </w:rPr>
        <w:t>(rs.getString("Email"));</w:t>
      </w:r>
    </w:p>
    <w:p w14:paraId="32E1EF2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emp.setGender</w:t>
      </w:r>
      <w:proofErr w:type="gramEnd"/>
      <w:r w:rsidRPr="00A348B0">
        <w:rPr>
          <w:szCs w:val="24"/>
          <w:lang w:val="en-US" w:eastAsia="zh-CN"/>
        </w:rPr>
        <w:t>(rs.getString("Gender"));</w:t>
      </w:r>
    </w:p>
    <w:p w14:paraId="209F8A99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</w:t>
      </w:r>
    </w:p>
    <w:p w14:paraId="2394DF9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r w:rsidRPr="00A348B0">
        <w:rPr>
          <w:szCs w:val="24"/>
          <w:lang w:val="en-US" w:eastAsia="zh-CN"/>
        </w:rPr>
        <w:tab/>
        <w:t>employees.add(emp);</w:t>
      </w:r>
    </w:p>
    <w:p w14:paraId="215316D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r w:rsidRPr="00A348B0">
        <w:rPr>
          <w:szCs w:val="24"/>
          <w:lang w:val="en-US" w:eastAsia="zh-CN"/>
        </w:rPr>
        <w:tab/>
      </w:r>
    </w:p>
    <w:p w14:paraId="0BA05EFF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}</w:t>
      </w:r>
    </w:p>
    <w:p w14:paraId="2269202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</w:t>
      </w:r>
    </w:p>
    <w:p w14:paraId="36031E88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} catch (Exception e) {</w:t>
      </w:r>
    </w:p>
    <w:p w14:paraId="30B7213F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proofErr w:type="gramStart"/>
      <w:r w:rsidRPr="00A348B0">
        <w:rPr>
          <w:szCs w:val="24"/>
          <w:lang w:val="en-US" w:eastAsia="zh-CN"/>
        </w:rPr>
        <w:t>e.printStackTrace</w:t>
      </w:r>
      <w:proofErr w:type="gramEnd"/>
      <w:r w:rsidRPr="00A348B0">
        <w:rPr>
          <w:szCs w:val="24"/>
          <w:lang w:val="en-US" w:eastAsia="zh-CN"/>
        </w:rPr>
        <w:t>();</w:t>
      </w:r>
    </w:p>
    <w:p w14:paraId="7C833F8E" w14:textId="77777777" w:rsidR="00046265" w:rsidRPr="00A348B0" w:rsidRDefault="00046265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} finally {</w:t>
      </w:r>
    </w:p>
    <w:p w14:paraId="522A2A57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if (</w:t>
      </w:r>
      <w:proofErr w:type="gramStart"/>
      <w:r w:rsidRPr="00A348B0">
        <w:rPr>
          <w:szCs w:val="24"/>
          <w:lang w:val="en-US" w:eastAsia="zh-CN"/>
        </w:rPr>
        <w:t>rs !</w:t>
      </w:r>
      <w:proofErr w:type="gramEnd"/>
      <w:r w:rsidRPr="00A348B0">
        <w:rPr>
          <w:szCs w:val="24"/>
          <w:lang w:val="en-US" w:eastAsia="zh-CN"/>
        </w:rPr>
        <w:t>= null) {</w:t>
      </w:r>
    </w:p>
    <w:p w14:paraId="36A719E8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try {</w:t>
      </w:r>
    </w:p>
    <w:p w14:paraId="4399AC0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    </w:t>
      </w:r>
      <w:proofErr w:type="gramStart"/>
      <w:r w:rsidRPr="00A348B0">
        <w:rPr>
          <w:szCs w:val="24"/>
          <w:lang w:val="en-US" w:eastAsia="zh-CN"/>
        </w:rPr>
        <w:t>rs.close</w:t>
      </w:r>
      <w:proofErr w:type="gramEnd"/>
      <w:r w:rsidRPr="00A348B0">
        <w:rPr>
          <w:szCs w:val="24"/>
          <w:lang w:val="en-US" w:eastAsia="zh-CN"/>
        </w:rPr>
        <w:t>();</w:t>
      </w:r>
    </w:p>
    <w:p w14:paraId="79686A37" w14:textId="77777777" w:rsidR="00046265" w:rsidRPr="00A348B0" w:rsidRDefault="00046265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} catch (SQLException e) {</w:t>
      </w:r>
    </w:p>
    <w:p w14:paraId="35BFC79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    </w:t>
      </w:r>
      <w:proofErr w:type="gramStart"/>
      <w:r w:rsidRPr="00A348B0">
        <w:rPr>
          <w:szCs w:val="24"/>
          <w:lang w:val="en-US" w:eastAsia="zh-CN"/>
        </w:rPr>
        <w:t>e.printStackTrace</w:t>
      </w:r>
      <w:proofErr w:type="gramEnd"/>
      <w:r w:rsidRPr="00A348B0">
        <w:rPr>
          <w:szCs w:val="24"/>
          <w:lang w:val="en-US" w:eastAsia="zh-CN"/>
        </w:rPr>
        <w:t>();</w:t>
      </w:r>
    </w:p>
    <w:p w14:paraId="19593018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}</w:t>
      </w:r>
    </w:p>
    <w:p w14:paraId="0D96D7B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}</w:t>
      </w:r>
    </w:p>
    <w:p w14:paraId="6EDD8C5F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if (</w:t>
      </w:r>
      <w:proofErr w:type="gramStart"/>
      <w:r w:rsidRPr="00A348B0">
        <w:rPr>
          <w:szCs w:val="24"/>
          <w:lang w:val="en-US" w:eastAsia="zh-CN"/>
        </w:rPr>
        <w:t>st !</w:t>
      </w:r>
      <w:proofErr w:type="gramEnd"/>
      <w:r w:rsidRPr="00A348B0">
        <w:rPr>
          <w:szCs w:val="24"/>
          <w:lang w:val="en-US" w:eastAsia="zh-CN"/>
        </w:rPr>
        <w:t>= null) {</w:t>
      </w:r>
    </w:p>
    <w:p w14:paraId="445F080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try {</w:t>
      </w:r>
    </w:p>
    <w:p w14:paraId="0CC2F2FF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    </w:t>
      </w:r>
      <w:proofErr w:type="gramStart"/>
      <w:r w:rsidRPr="00A348B0">
        <w:rPr>
          <w:szCs w:val="24"/>
          <w:lang w:val="en-US" w:eastAsia="zh-CN"/>
        </w:rPr>
        <w:t>st.close</w:t>
      </w:r>
      <w:proofErr w:type="gramEnd"/>
      <w:r w:rsidRPr="00A348B0">
        <w:rPr>
          <w:szCs w:val="24"/>
          <w:lang w:val="en-US" w:eastAsia="zh-CN"/>
        </w:rPr>
        <w:t>();</w:t>
      </w:r>
    </w:p>
    <w:p w14:paraId="2DF0D1F1" w14:textId="77777777" w:rsidR="00046265" w:rsidRPr="00A348B0" w:rsidRDefault="00046265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} catch (SQLException e) {</w:t>
      </w:r>
    </w:p>
    <w:p w14:paraId="0AB2D1F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    </w:t>
      </w:r>
      <w:proofErr w:type="gramStart"/>
      <w:r w:rsidRPr="00A348B0">
        <w:rPr>
          <w:szCs w:val="24"/>
          <w:lang w:val="en-US" w:eastAsia="zh-CN"/>
        </w:rPr>
        <w:t>e.printStackTrace</w:t>
      </w:r>
      <w:proofErr w:type="gramEnd"/>
      <w:r w:rsidRPr="00A348B0">
        <w:rPr>
          <w:szCs w:val="24"/>
          <w:lang w:val="en-US" w:eastAsia="zh-CN"/>
        </w:rPr>
        <w:t>();</w:t>
      </w:r>
    </w:p>
    <w:p w14:paraId="092D81D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}</w:t>
      </w:r>
    </w:p>
    <w:p w14:paraId="31D9F24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}</w:t>
      </w:r>
    </w:p>
    <w:p w14:paraId="1130BFAD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if (</w:t>
      </w:r>
      <w:proofErr w:type="gramStart"/>
      <w:r w:rsidRPr="00A348B0">
        <w:rPr>
          <w:szCs w:val="24"/>
          <w:lang w:val="en-US" w:eastAsia="zh-CN"/>
        </w:rPr>
        <w:t>cnt !</w:t>
      </w:r>
      <w:proofErr w:type="gramEnd"/>
      <w:r w:rsidRPr="00A348B0">
        <w:rPr>
          <w:szCs w:val="24"/>
          <w:lang w:val="en-US" w:eastAsia="zh-CN"/>
        </w:rPr>
        <w:t>= null) {</w:t>
      </w:r>
    </w:p>
    <w:p w14:paraId="16360B9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lastRenderedPageBreak/>
        <w:t xml:space="preserve">                try {</w:t>
      </w:r>
    </w:p>
    <w:p w14:paraId="32668A99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    </w:t>
      </w:r>
      <w:proofErr w:type="gramStart"/>
      <w:r w:rsidRPr="00A348B0">
        <w:rPr>
          <w:szCs w:val="24"/>
          <w:lang w:val="en-US" w:eastAsia="zh-CN"/>
        </w:rPr>
        <w:t>cnt.close</w:t>
      </w:r>
      <w:proofErr w:type="gramEnd"/>
      <w:r w:rsidRPr="00A348B0">
        <w:rPr>
          <w:szCs w:val="24"/>
          <w:lang w:val="en-US" w:eastAsia="zh-CN"/>
        </w:rPr>
        <w:t>();</w:t>
      </w:r>
    </w:p>
    <w:p w14:paraId="22DFF004" w14:textId="77777777" w:rsidR="00046265" w:rsidRPr="00A348B0" w:rsidRDefault="00046265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} catch (SQLException e) {</w:t>
      </w:r>
    </w:p>
    <w:p w14:paraId="04079A88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    </w:t>
      </w:r>
      <w:proofErr w:type="gramStart"/>
      <w:r w:rsidRPr="00A348B0">
        <w:rPr>
          <w:szCs w:val="24"/>
          <w:lang w:val="en-US" w:eastAsia="zh-CN"/>
        </w:rPr>
        <w:t>e.printStackTrace</w:t>
      </w:r>
      <w:proofErr w:type="gramEnd"/>
      <w:r w:rsidRPr="00A348B0">
        <w:rPr>
          <w:szCs w:val="24"/>
          <w:lang w:val="en-US" w:eastAsia="zh-CN"/>
        </w:rPr>
        <w:t>();</w:t>
      </w:r>
    </w:p>
    <w:p w14:paraId="32BFF50D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}</w:t>
      </w:r>
    </w:p>
    <w:p w14:paraId="0928BC8E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}</w:t>
      </w:r>
    </w:p>
    <w:p w14:paraId="7AD65C57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}</w:t>
      </w:r>
    </w:p>
    <w:p w14:paraId="0CA15DC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</w:t>
      </w:r>
    </w:p>
    <w:p w14:paraId="2596A189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return employees;</w:t>
      </w:r>
    </w:p>
    <w:p w14:paraId="1EBFD83E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}</w:t>
      </w:r>
    </w:p>
    <w:p w14:paraId="40D7835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</w:t>
      </w:r>
    </w:p>
    <w:p w14:paraId="26D658A7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public void </w:t>
      </w:r>
      <w:proofErr w:type="gramStart"/>
      <w:r w:rsidRPr="00A348B0">
        <w:rPr>
          <w:szCs w:val="24"/>
          <w:lang w:val="en-US" w:eastAsia="zh-CN"/>
        </w:rPr>
        <w:t>delete(</w:t>
      </w:r>
      <w:proofErr w:type="gramEnd"/>
      <w:r w:rsidRPr="00A348B0">
        <w:rPr>
          <w:szCs w:val="24"/>
          <w:lang w:val="en-US" w:eastAsia="zh-CN"/>
        </w:rPr>
        <w:t>int id)</w:t>
      </w:r>
    </w:p>
    <w:p w14:paraId="0813D36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{</w:t>
      </w:r>
    </w:p>
    <w:p w14:paraId="7BA24DB0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</w:t>
      </w:r>
      <w:r w:rsidRPr="00A348B0">
        <w:rPr>
          <w:szCs w:val="24"/>
          <w:lang w:val="en-US" w:eastAsia="zh-CN"/>
        </w:rPr>
        <w:tab/>
        <w:t>Connection cnt = null;</w:t>
      </w:r>
    </w:p>
    <w:p w14:paraId="1C8B646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PreparedStatement pst = null;</w:t>
      </w:r>
    </w:p>
    <w:p w14:paraId="2A96B86D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</w:t>
      </w:r>
    </w:p>
    <w:p w14:paraId="732E099B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try {</w:t>
      </w:r>
    </w:p>
    <w:p w14:paraId="4833819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cnt = ConnectionConfiguration.getConnection();</w:t>
      </w:r>
    </w:p>
    <w:p w14:paraId="7B0012B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pst = </w:t>
      </w:r>
      <w:proofErr w:type="gramStart"/>
      <w:r w:rsidRPr="00A348B0">
        <w:rPr>
          <w:szCs w:val="24"/>
          <w:lang w:val="en-US" w:eastAsia="zh-CN"/>
        </w:rPr>
        <w:t>cnt.prepareStatement</w:t>
      </w:r>
      <w:proofErr w:type="gramEnd"/>
      <w:r w:rsidRPr="00A348B0">
        <w:rPr>
          <w:szCs w:val="24"/>
          <w:lang w:val="en-US" w:eastAsia="zh-CN"/>
        </w:rPr>
        <w:t>("DELETE FROM HotelEmployee WHERE EmployeeID = ?");</w:t>
      </w:r>
    </w:p>
    <w:p w14:paraId="4CDAD68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proofErr w:type="gramStart"/>
      <w:r w:rsidRPr="00A348B0">
        <w:rPr>
          <w:szCs w:val="24"/>
          <w:lang w:val="en-US" w:eastAsia="zh-CN"/>
        </w:rPr>
        <w:t>pst.setInt</w:t>
      </w:r>
      <w:proofErr w:type="gramEnd"/>
      <w:r w:rsidRPr="00A348B0">
        <w:rPr>
          <w:szCs w:val="24"/>
          <w:lang w:val="en-US" w:eastAsia="zh-CN"/>
        </w:rPr>
        <w:t>(1, id);</w:t>
      </w:r>
    </w:p>
    <w:p w14:paraId="026540E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proofErr w:type="gramStart"/>
      <w:r w:rsidRPr="00A348B0">
        <w:rPr>
          <w:szCs w:val="24"/>
          <w:lang w:val="en-US" w:eastAsia="zh-CN"/>
        </w:rPr>
        <w:t>pst.executeUpdate</w:t>
      </w:r>
      <w:proofErr w:type="gramEnd"/>
      <w:r w:rsidRPr="00A348B0">
        <w:rPr>
          <w:szCs w:val="24"/>
          <w:lang w:val="en-US" w:eastAsia="zh-CN"/>
        </w:rPr>
        <w:t>();</w:t>
      </w:r>
    </w:p>
    <w:p w14:paraId="0176BBED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</w:t>
      </w:r>
    </w:p>
    <w:p w14:paraId="431431D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System.out.println("\n@@@@@@@@@@@@@@@@@@Record has been successfully deleted from the database!!@@@@@@@@@@@@@@@@@@@@@@");</w:t>
      </w:r>
    </w:p>
    <w:p w14:paraId="78C7EAAB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</w:t>
      </w:r>
    </w:p>
    <w:p w14:paraId="2882A7B8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} catch (Exception e) {</w:t>
      </w:r>
    </w:p>
    <w:p w14:paraId="37691297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</w:t>
      </w:r>
      <w:proofErr w:type="gramStart"/>
      <w:r w:rsidRPr="00A348B0">
        <w:rPr>
          <w:szCs w:val="24"/>
          <w:lang w:val="en-US" w:eastAsia="zh-CN"/>
        </w:rPr>
        <w:t>e.printStackTrace</w:t>
      </w:r>
      <w:proofErr w:type="gramEnd"/>
      <w:r w:rsidRPr="00A348B0">
        <w:rPr>
          <w:szCs w:val="24"/>
          <w:lang w:val="en-US" w:eastAsia="zh-CN"/>
        </w:rPr>
        <w:t>();</w:t>
      </w:r>
    </w:p>
    <w:p w14:paraId="54FAEF0A" w14:textId="77777777" w:rsidR="00046265" w:rsidRPr="00A348B0" w:rsidRDefault="00046265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} finally {</w:t>
      </w:r>
    </w:p>
    <w:p w14:paraId="39B137B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if (</w:t>
      </w:r>
      <w:proofErr w:type="gramStart"/>
      <w:r w:rsidRPr="00A348B0">
        <w:rPr>
          <w:szCs w:val="24"/>
          <w:lang w:val="en-US" w:eastAsia="zh-CN"/>
        </w:rPr>
        <w:t>pst !</w:t>
      </w:r>
      <w:proofErr w:type="gramEnd"/>
      <w:r w:rsidRPr="00A348B0">
        <w:rPr>
          <w:szCs w:val="24"/>
          <w:lang w:val="en-US" w:eastAsia="zh-CN"/>
        </w:rPr>
        <w:t>= null) {</w:t>
      </w:r>
    </w:p>
    <w:p w14:paraId="5EB31C3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try {</w:t>
      </w:r>
    </w:p>
    <w:p w14:paraId="184ED87B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</w:t>
      </w:r>
      <w:r w:rsidRPr="00A348B0">
        <w:rPr>
          <w:szCs w:val="24"/>
          <w:lang w:val="en-US" w:eastAsia="zh-CN"/>
        </w:rPr>
        <w:tab/>
      </w:r>
      <w:proofErr w:type="gramStart"/>
      <w:r w:rsidRPr="00A348B0">
        <w:rPr>
          <w:szCs w:val="24"/>
          <w:lang w:val="en-US" w:eastAsia="zh-CN"/>
        </w:rPr>
        <w:t>pst.close</w:t>
      </w:r>
      <w:proofErr w:type="gramEnd"/>
      <w:r w:rsidRPr="00A348B0">
        <w:rPr>
          <w:szCs w:val="24"/>
          <w:lang w:val="en-US" w:eastAsia="zh-CN"/>
        </w:rPr>
        <w:t>();</w:t>
      </w:r>
    </w:p>
    <w:p w14:paraId="23D3A06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} catch (SQLException e) {</w:t>
      </w:r>
    </w:p>
    <w:p w14:paraId="08BC7DD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    </w:t>
      </w:r>
      <w:proofErr w:type="gramStart"/>
      <w:r w:rsidRPr="00A348B0">
        <w:rPr>
          <w:szCs w:val="24"/>
          <w:lang w:val="en-US" w:eastAsia="zh-CN"/>
        </w:rPr>
        <w:t>e.printStackTrace</w:t>
      </w:r>
      <w:proofErr w:type="gramEnd"/>
      <w:r w:rsidRPr="00A348B0">
        <w:rPr>
          <w:szCs w:val="24"/>
          <w:lang w:val="en-US" w:eastAsia="zh-CN"/>
        </w:rPr>
        <w:t>();</w:t>
      </w:r>
    </w:p>
    <w:p w14:paraId="423430FE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}</w:t>
      </w:r>
    </w:p>
    <w:p w14:paraId="6748473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}</w:t>
      </w:r>
    </w:p>
    <w:p w14:paraId="5AE17CC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if (</w:t>
      </w:r>
      <w:proofErr w:type="gramStart"/>
      <w:r w:rsidRPr="00A348B0">
        <w:rPr>
          <w:szCs w:val="24"/>
          <w:lang w:val="en-US" w:eastAsia="zh-CN"/>
        </w:rPr>
        <w:t>cnt !</w:t>
      </w:r>
      <w:proofErr w:type="gramEnd"/>
      <w:r w:rsidRPr="00A348B0">
        <w:rPr>
          <w:szCs w:val="24"/>
          <w:lang w:val="en-US" w:eastAsia="zh-CN"/>
        </w:rPr>
        <w:t>= null) {</w:t>
      </w:r>
    </w:p>
    <w:p w14:paraId="177D7A3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try {</w:t>
      </w:r>
    </w:p>
    <w:p w14:paraId="43C5B31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    </w:t>
      </w:r>
      <w:proofErr w:type="gramStart"/>
      <w:r w:rsidRPr="00A348B0">
        <w:rPr>
          <w:szCs w:val="24"/>
          <w:lang w:val="en-US" w:eastAsia="zh-CN"/>
        </w:rPr>
        <w:t>cnt.close</w:t>
      </w:r>
      <w:proofErr w:type="gramEnd"/>
      <w:r w:rsidRPr="00A348B0">
        <w:rPr>
          <w:szCs w:val="24"/>
          <w:lang w:val="en-US" w:eastAsia="zh-CN"/>
        </w:rPr>
        <w:t>();</w:t>
      </w:r>
    </w:p>
    <w:p w14:paraId="12738A64" w14:textId="77777777" w:rsidR="00046265" w:rsidRPr="00A348B0" w:rsidRDefault="00046265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} catch (SQLException e) {</w:t>
      </w:r>
    </w:p>
    <w:p w14:paraId="7590D16D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    </w:t>
      </w:r>
      <w:proofErr w:type="gramStart"/>
      <w:r w:rsidRPr="00A348B0">
        <w:rPr>
          <w:szCs w:val="24"/>
          <w:lang w:val="en-US" w:eastAsia="zh-CN"/>
        </w:rPr>
        <w:t>e.printStackTrace</w:t>
      </w:r>
      <w:proofErr w:type="gramEnd"/>
      <w:r w:rsidRPr="00A348B0">
        <w:rPr>
          <w:szCs w:val="24"/>
          <w:lang w:val="en-US" w:eastAsia="zh-CN"/>
        </w:rPr>
        <w:t>();</w:t>
      </w:r>
    </w:p>
    <w:p w14:paraId="4FBF3E27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}</w:t>
      </w:r>
    </w:p>
    <w:p w14:paraId="76C04C3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}</w:t>
      </w:r>
    </w:p>
    <w:p w14:paraId="4A39937B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}</w:t>
      </w:r>
    </w:p>
    <w:p w14:paraId="1DDBAEED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}</w:t>
      </w:r>
    </w:p>
    <w:p w14:paraId="0FD27A64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</w:t>
      </w:r>
    </w:p>
    <w:p w14:paraId="18ADFBF6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</w:t>
      </w:r>
      <w:proofErr w:type="gramStart"/>
      <w:r w:rsidRPr="00A348B0">
        <w:rPr>
          <w:szCs w:val="24"/>
          <w:lang w:val="en-US" w:eastAsia="zh-CN"/>
        </w:rPr>
        <w:t>public  void</w:t>
      </w:r>
      <w:proofErr w:type="gramEnd"/>
      <w:r w:rsidRPr="00A348B0">
        <w:rPr>
          <w:szCs w:val="24"/>
          <w:lang w:val="en-US" w:eastAsia="zh-CN"/>
        </w:rPr>
        <w:t xml:space="preserve"> update(HotelEmployee emp,int id)</w:t>
      </w:r>
    </w:p>
    <w:p w14:paraId="65A7D798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{</w:t>
      </w:r>
    </w:p>
    <w:p w14:paraId="7306CA24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ab/>
        <w:t xml:space="preserve">   Connection cnt = null;</w:t>
      </w:r>
    </w:p>
    <w:p w14:paraId="6685C4CE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PreparedStatement pst = null;</w:t>
      </w:r>
    </w:p>
    <w:p w14:paraId="34DC0B3F" w14:textId="77777777" w:rsidR="00046265" w:rsidRPr="00A348B0" w:rsidRDefault="00046265" w:rsidP="00046265">
      <w:pPr>
        <w:rPr>
          <w:szCs w:val="24"/>
          <w:lang w:val="en-US" w:eastAsia="zh-CN"/>
        </w:rPr>
      </w:pPr>
    </w:p>
    <w:p w14:paraId="78A845C0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try {</w:t>
      </w:r>
    </w:p>
    <w:p w14:paraId="6A88DD18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cnt = ConnectionConfiguration.getConnection();</w:t>
      </w:r>
    </w:p>
    <w:p w14:paraId="1F96D5C9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pst = </w:t>
      </w:r>
      <w:proofErr w:type="gramStart"/>
      <w:r w:rsidRPr="00A348B0">
        <w:rPr>
          <w:szCs w:val="24"/>
          <w:lang w:val="en-US" w:eastAsia="zh-CN"/>
        </w:rPr>
        <w:t>cnt.prepareStatement</w:t>
      </w:r>
      <w:proofErr w:type="gramEnd"/>
      <w:r w:rsidRPr="00A348B0">
        <w:rPr>
          <w:szCs w:val="24"/>
          <w:lang w:val="en-US" w:eastAsia="zh-CN"/>
        </w:rPr>
        <w:t>("UPDATE HotelEmployee SET " +</w:t>
      </w:r>
    </w:p>
    <w:p w14:paraId="7894415B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lastRenderedPageBreak/>
        <w:t xml:space="preserve">                   "EmployeeName </w:t>
      </w:r>
      <w:proofErr w:type="gramStart"/>
      <w:r w:rsidRPr="00A348B0">
        <w:rPr>
          <w:szCs w:val="24"/>
          <w:lang w:val="en-US" w:eastAsia="zh-CN"/>
        </w:rPr>
        <w:t>= ?</w:t>
      </w:r>
      <w:proofErr w:type="gramEnd"/>
      <w:r w:rsidRPr="00A348B0">
        <w:rPr>
          <w:szCs w:val="24"/>
          <w:lang w:val="en-US" w:eastAsia="zh-CN"/>
        </w:rPr>
        <w:t xml:space="preserve">, Address = ?, ContactNo = ?, Email = ?, Gender = ? WHERE EmployeeID </w:t>
      </w:r>
      <w:proofErr w:type="gramStart"/>
      <w:r w:rsidRPr="00A348B0">
        <w:rPr>
          <w:szCs w:val="24"/>
          <w:lang w:val="en-US" w:eastAsia="zh-CN"/>
        </w:rPr>
        <w:t>= ?</w:t>
      </w:r>
      <w:proofErr w:type="gramEnd"/>
      <w:r w:rsidRPr="00A348B0">
        <w:rPr>
          <w:szCs w:val="24"/>
          <w:lang w:val="en-US" w:eastAsia="zh-CN"/>
        </w:rPr>
        <w:t>");</w:t>
      </w:r>
    </w:p>
    <w:p w14:paraId="6A9C28E2" w14:textId="77777777" w:rsidR="00046265" w:rsidRPr="00A348B0" w:rsidRDefault="00046265" w:rsidP="00046265">
      <w:pPr>
        <w:rPr>
          <w:szCs w:val="24"/>
          <w:lang w:val="en-US" w:eastAsia="zh-CN"/>
        </w:rPr>
      </w:pPr>
    </w:p>
    <w:p w14:paraId="03D94471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</w:t>
      </w:r>
      <w:proofErr w:type="gramStart"/>
      <w:r w:rsidRPr="00A348B0">
        <w:rPr>
          <w:szCs w:val="24"/>
          <w:lang w:val="en-US" w:eastAsia="zh-CN"/>
        </w:rPr>
        <w:t>pst.setString</w:t>
      </w:r>
      <w:proofErr w:type="gramEnd"/>
      <w:r w:rsidRPr="00A348B0">
        <w:rPr>
          <w:szCs w:val="24"/>
          <w:lang w:val="en-US" w:eastAsia="zh-CN"/>
        </w:rPr>
        <w:t>(1, emp.getName());</w:t>
      </w:r>
    </w:p>
    <w:p w14:paraId="41234A77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</w:t>
      </w:r>
      <w:proofErr w:type="gramStart"/>
      <w:r w:rsidRPr="00A348B0">
        <w:rPr>
          <w:szCs w:val="24"/>
          <w:lang w:val="en-US" w:eastAsia="zh-CN"/>
        </w:rPr>
        <w:t>pst.setString</w:t>
      </w:r>
      <w:proofErr w:type="gramEnd"/>
      <w:r w:rsidRPr="00A348B0">
        <w:rPr>
          <w:szCs w:val="24"/>
          <w:lang w:val="en-US" w:eastAsia="zh-CN"/>
        </w:rPr>
        <w:t>(2, emp.getAddress());</w:t>
      </w:r>
    </w:p>
    <w:p w14:paraId="01EC7F8A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</w:t>
      </w:r>
      <w:proofErr w:type="gramStart"/>
      <w:r w:rsidRPr="00A348B0">
        <w:rPr>
          <w:szCs w:val="24"/>
          <w:lang w:val="en-US" w:eastAsia="zh-CN"/>
        </w:rPr>
        <w:t>pst.setString</w:t>
      </w:r>
      <w:proofErr w:type="gramEnd"/>
      <w:r w:rsidRPr="00A348B0">
        <w:rPr>
          <w:szCs w:val="24"/>
          <w:lang w:val="en-US" w:eastAsia="zh-CN"/>
        </w:rPr>
        <w:t>(3, emp.getContactNo());</w:t>
      </w:r>
    </w:p>
    <w:p w14:paraId="68E58F79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</w:t>
      </w:r>
      <w:proofErr w:type="gramStart"/>
      <w:r w:rsidRPr="00A348B0">
        <w:rPr>
          <w:szCs w:val="24"/>
          <w:lang w:val="en-US" w:eastAsia="zh-CN"/>
        </w:rPr>
        <w:t>pst.setString</w:t>
      </w:r>
      <w:proofErr w:type="gramEnd"/>
      <w:r w:rsidRPr="00A348B0">
        <w:rPr>
          <w:szCs w:val="24"/>
          <w:lang w:val="en-US" w:eastAsia="zh-CN"/>
        </w:rPr>
        <w:t>(4, emp.getEmail());</w:t>
      </w:r>
    </w:p>
    <w:p w14:paraId="49BDF398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</w:t>
      </w:r>
      <w:proofErr w:type="gramStart"/>
      <w:r w:rsidRPr="00A348B0">
        <w:rPr>
          <w:szCs w:val="24"/>
          <w:lang w:val="en-US" w:eastAsia="zh-CN"/>
        </w:rPr>
        <w:t>pst.setString</w:t>
      </w:r>
      <w:proofErr w:type="gramEnd"/>
      <w:r w:rsidRPr="00A348B0">
        <w:rPr>
          <w:szCs w:val="24"/>
          <w:lang w:val="en-US" w:eastAsia="zh-CN"/>
        </w:rPr>
        <w:t>(5, emp.getGender());</w:t>
      </w:r>
    </w:p>
    <w:p w14:paraId="1736E88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</w:t>
      </w:r>
      <w:proofErr w:type="gramStart"/>
      <w:r w:rsidRPr="00A348B0">
        <w:rPr>
          <w:szCs w:val="24"/>
          <w:lang w:val="en-US" w:eastAsia="zh-CN"/>
        </w:rPr>
        <w:t>pst.setInt</w:t>
      </w:r>
      <w:proofErr w:type="gramEnd"/>
      <w:r w:rsidRPr="00A348B0">
        <w:rPr>
          <w:szCs w:val="24"/>
          <w:lang w:val="en-US" w:eastAsia="zh-CN"/>
        </w:rPr>
        <w:t>(6, id);</w:t>
      </w:r>
    </w:p>
    <w:p w14:paraId="30829859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</w:t>
      </w:r>
      <w:proofErr w:type="gramStart"/>
      <w:r w:rsidRPr="00A348B0">
        <w:rPr>
          <w:szCs w:val="24"/>
          <w:lang w:val="en-US" w:eastAsia="zh-CN"/>
        </w:rPr>
        <w:t>pst.executeUpdate</w:t>
      </w:r>
      <w:proofErr w:type="gramEnd"/>
      <w:r w:rsidRPr="00A348B0">
        <w:rPr>
          <w:szCs w:val="24"/>
          <w:lang w:val="en-US" w:eastAsia="zh-CN"/>
        </w:rPr>
        <w:t>();</w:t>
      </w:r>
    </w:p>
    <w:p w14:paraId="1D1B4EFF" w14:textId="77777777" w:rsidR="00046265" w:rsidRPr="00A348B0" w:rsidRDefault="00046265" w:rsidP="00046265">
      <w:pPr>
        <w:rPr>
          <w:szCs w:val="24"/>
          <w:lang w:val="en-US" w:eastAsia="zh-CN"/>
        </w:rPr>
      </w:pPr>
    </w:p>
    <w:p w14:paraId="3BB25D1C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System.out.println("@@@@@@@@@@@@@@@@@@Row updated successfully!!!!!!!@@@@@@@@@@@@@@@@@@@@@@@@@@@");</w:t>
      </w:r>
    </w:p>
    <w:p w14:paraId="44AAD828" w14:textId="77777777" w:rsidR="00046265" w:rsidRPr="00A348B0" w:rsidRDefault="00046265" w:rsidP="00046265">
      <w:pPr>
        <w:rPr>
          <w:szCs w:val="24"/>
          <w:lang w:val="en-US" w:eastAsia="zh-CN"/>
        </w:rPr>
      </w:pPr>
    </w:p>
    <w:p w14:paraId="69336054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} catch (Exception e) {</w:t>
      </w:r>
    </w:p>
    <w:p w14:paraId="730362A2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</w:t>
      </w:r>
      <w:proofErr w:type="gramStart"/>
      <w:r w:rsidRPr="00A348B0">
        <w:rPr>
          <w:szCs w:val="24"/>
          <w:lang w:val="en-US" w:eastAsia="zh-CN"/>
        </w:rPr>
        <w:t>e.printStackTrace</w:t>
      </w:r>
      <w:proofErr w:type="gramEnd"/>
      <w:r w:rsidRPr="00A348B0">
        <w:rPr>
          <w:szCs w:val="24"/>
          <w:lang w:val="en-US" w:eastAsia="zh-CN"/>
        </w:rPr>
        <w:t>();</w:t>
      </w:r>
    </w:p>
    <w:p w14:paraId="63EBE52C" w14:textId="77777777" w:rsidR="00046265" w:rsidRPr="00A348B0" w:rsidRDefault="00046265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} finally {</w:t>
      </w:r>
    </w:p>
    <w:p w14:paraId="6BC3C0CB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if (</w:t>
      </w:r>
      <w:proofErr w:type="gramStart"/>
      <w:r w:rsidRPr="00A348B0">
        <w:rPr>
          <w:szCs w:val="24"/>
          <w:lang w:val="en-US" w:eastAsia="zh-CN"/>
        </w:rPr>
        <w:t>pst !</w:t>
      </w:r>
      <w:proofErr w:type="gramEnd"/>
      <w:r w:rsidRPr="00A348B0">
        <w:rPr>
          <w:szCs w:val="24"/>
          <w:lang w:val="en-US" w:eastAsia="zh-CN"/>
        </w:rPr>
        <w:t>= null) {</w:t>
      </w:r>
    </w:p>
    <w:p w14:paraId="4FC81698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try {</w:t>
      </w:r>
    </w:p>
    <w:p w14:paraId="4A179FF5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   </w:t>
      </w:r>
      <w:proofErr w:type="gramStart"/>
      <w:r w:rsidRPr="00A348B0">
        <w:rPr>
          <w:szCs w:val="24"/>
          <w:lang w:val="en-US" w:eastAsia="zh-CN"/>
        </w:rPr>
        <w:t>pst.close</w:t>
      </w:r>
      <w:proofErr w:type="gramEnd"/>
      <w:r w:rsidRPr="00A348B0">
        <w:rPr>
          <w:szCs w:val="24"/>
          <w:lang w:val="en-US" w:eastAsia="zh-CN"/>
        </w:rPr>
        <w:t>();</w:t>
      </w:r>
    </w:p>
    <w:p w14:paraId="07605293" w14:textId="77777777" w:rsidR="00046265" w:rsidRPr="00A348B0" w:rsidRDefault="00046265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} catch (SQLException e) {</w:t>
      </w:r>
    </w:p>
    <w:p w14:paraId="154C7958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   </w:t>
      </w:r>
      <w:proofErr w:type="gramStart"/>
      <w:r w:rsidRPr="00A348B0">
        <w:rPr>
          <w:szCs w:val="24"/>
          <w:lang w:val="en-US" w:eastAsia="zh-CN"/>
        </w:rPr>
        <w:t>e.printStackTrace</w:t>
      </w:r>
      <w:proofErr w:type="gramEnd"/>
      <w:r w:rsidRPr="00A348B0">
        <w:rPr>
          <w:szCs w:val="24"/>
          <w:lang w:val="en-US" w:eastAsia="zh-CN"/>
        </w:rPr>
        <w:t>();</w:t>
      </w:r>
    </w:p>
    <w:p w14:paraId="31D7D154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}</w:t>
      </w:r>
    </w:p>
    <w:p w14:paraId="3F864B5F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}</w:t>
      </w:r>
    </w:p>
    <w:p w14:paraId="1E065CC5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if (</w:t>
      </w:r>
      <w:proofErr w:type="gramStart"/>
      <w:r w:rsidRPr="00A348B0">
        <w:rPr>
          <w:szCs w:val="24"/>
          <w:lang w:val="en-US" w:eastAsia="zh-CN"/>
        </w:rPr>
        <w:t>cnt !</w:t>
      </w:r>
      <w:proofErr w:type="gramEnd"/>
      <w:r w:rsidRPr="00A348B0">
        <w:rPr>
          <w:szCs w:val="24"/>
          <w:lang w:val="en-US" w:eastAsia="zh-CN"/>
        </w:rPr>
        <w:t>= null) {</w:t>
      </w:r>
    </w:p>
    <w:p w14:paraId="7521C290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try {</w:t>
      </w:r>
    </w:p>
    <w:p w14:paraId="2B31F5B7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   </w:t>
      </w:r>
      <w:proofErr w:type="gramStart"/>
      <w:r w:rsidRPr="00A348B0">
        <w:rPr>
          <w:szCs w:val="24"/>
          <w:lang w:val="en-US" w:eastAsia="zh-CN"/>
        </w:rPr>
        <w:t>cnt.close</w:t>
      </w:r>
      <w:proofErr w:type="gramEnd"/>
      <w:r w:rsidRPr="00A348B0">
        <w:rPr>
          <w:szCs w:val="24"/>
          <w:lang w:val="en-US" w:eastAsia="zh-CN"/>
        </w:rPr>
        <w:t>();</w:t>
      </w:r>
    </w:p>
    <w:p w14:paraId="36AC3A6F" w14:textId="77777777" w:rsidR="00046265" w:rsidRPr="00A348B0" w:rsidRDefault="00046265" w:rsidP="0050020F">
      <w:pPr>
        <w:outlineLvl w:val="0"/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} catch (SQLException e) {</w:t>
      </w:r>
    </w:p>
    <w:p w14:paraId="084A7CB5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    </w:t>
      </w:r>
      <w:proofErr w:type="gramStart"/>
      <w:r w:rsidRPr="00A348B0">
        <w:rPr>
          <w:szCs w:val="24"/>
          <w:lang w:val="en-US" w:eastAsia="zh-CN"/>
        </w:rPr>
        <w:t>e.printStackTrace</w:t>
      </w:r>
      <w:proofErr w:type="gramEnd"/>
      <w:r w:rsidRPr="00A348B0">
        <w:rPr>
          <w:szCs w:val="24"/>
          <w:lang w:val="en-US" w:eastAsia="zh-CN"/>
        </w:rPr>
        <w:t>();</w:t>
      </w:r>
    </w:p>
    <w:p w14:paraId="2C9EF110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    }</w:t>
      </w:r>
    </w:p>
    <w:p w14:paraId="6892CD53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       }</w:t>
      </w:r>
    </w:p>
    <w:p w14:paraId="62DBD32D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 xml:space="preserve">    }</w:t>
      </w:r>
    </w:p>
    <w:p w14:paraId="26414003" w14:textId="77777777" w:rsidR="00046265" w:rsidRPr="00A348B0" w:rsidRDefault="00046265" w:rsidP="00046265">
      <w:pPr>
        <w:rPr>
          <w:szCs w:val="24"/>
          <w:lang w:val="en-US" w:eastAsia="zh-CN"/>
        </w:rPr>
      </w:pPr>
    </w:p>
    <w:p w14:paraId="304184B0" w14:textId="77777777" w:rsidR="00046265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}</w:t>
      </w:r>
    </w:p>
    <w:p w14:paraId="5C8C265B" w14:textId="77777777" w:rsidR="00046265" w:rsidRPr="00A348B0" w:rsidRDefault="00046265" w:rsidP="00046265">
      <w:pPr>
        <w:rPr>
          <w:szCs w:val="24"/>
          <w:lang w:val="en-US" w:eastAsia="zh-CN"/>
        </w:rPr>
      </w:pPr>
    </w:p>
    <w:p w14:paraId="585ACFDF" w14:textId="62EE75F1" w:rsidR="00524759" w:rsidRPr="00A348B0" w:rsidRDefault="00046265" w:rsidP="00046265">
      <w:pPr>
        <w:rPr>
          <w:szCs w:val="24"/>
          <w:lang w:val="en-US" w:eastAsia="zh-CN"/>
        </w:rPr>
      </w:pPr>
      <w:r w:rsidRPr="00A348B0">
        <w:rPr>
          <w:szCs w:val="24"/>
          <w:lang w:val="en-US" w:eastAsia="zh-CN"/>
        </w:rPr>
        <w:t>}</w:t>
      </w:r>
    </w:p>
    <w:p w14:paraId="712F9469" w14:textId="495D75A2" w:rsidR="00046265" w:rsidRPr="00A348B0" w:rsidRDefault="00046265" w:rsidP="00046265">
      <w:pPr>
        <w:rPr>
          <w:szCs w:val="24"/>
          <w:lang w:val="en-US" w:eastAsia="zh-CN"/>
        </w:rPr>
      </w:pPr>
    </w:p>
    <w:p w14:paraId="63389C29" w14:textId="1F53F57B" w:rsidR="00046265" w:rsidRPr="00A348B0" w:rsidRDefault="00046265" w:rsidP="00046265">
      <w:pPr>
        <w:keepNext/>
        <w:rPr>
          <w:szCs w:val="24"/>
        </w:rPr>
      </w:pPr>
    </w:p>
    <w:p w14:paraId="0DCBBA8C" w14:textId="7D7E584B" w:rsidR="00046265" w:rsidRPr="00A348B0" w:rsidRDefault="00046265" w:rsidP="0050020F">
      <w:pPr>
        <w:pStyle w:val="Caption"/>
        <w:outlineLvl w:val="0"/>
        <w:rPr>
          <w:sz w:val="24"/>
          <w:szCs w:val="24"/>
        </w:rPr>
      </w:pPr>
      <w:r w:rsidRPr="00A348B0">
        <w:rPr>
          <w:sz w:val="24"/>
          <w:szCs w:val="24"/>
        </w:rPr>
        <w:t>2.1 Running database connection code</w:t>
      </w:r>
    </w:p>
    <w:p w14:paraId="730E2D34" w14:textId="01E91CC1" w:rsidR="00046265" w:rsidRPr="00A348B0" w:rsidRDefault="00046265" w:rsidP="00046265">
      <w:pPr>
        <w:rPr>
          <w:szCs w:val="24"/>
        </w:rPr>
      </w:pPr>
    </w:p>
    <w:p w14:paraId="495CC4A1" w14:textId="7C129EBD" w:rsidR="00046265" w:rsidRPr="00A348B0" w:rsidRDefault="00046265" w:rsidP="00046265">
      <w:pPr>
        <w:rPr>
          <w:rFonts w:eastAsiaTheme="minorEastAsia"/>
          <w:szCs w:val="24"/>
          <w:lang w:eastAsia="ko-KR"/>
        </w:rPr>
      </w:pPr>
    </w:p>
    <w:p w14:paraId="7160B317" w14:textId="27EB149A" w:rsidR="00046265" w:rsidRPr="00A348B0" w:rsidRDefault="00046265" w:rsidP="0050020F">
      <w:pPr>
        <w:outlineLvl w:val="0"/>
        <w:rPr>
          <w:rFonts w:eastAsiaTheme="minorEastAsia"/>
          <w:szCs w:val="24"/>
          <w:lang w:eastAsia="ko-KR"/>
        </w:rPr>
      </w:pPr>
      <w:r w:rsidRPr="00A348B0">
        <w:rPr>
          <w:rFonts w:eastAsiaTheme="minorEastAsia"/>
          <w:szCs w:val="24"/>
          <w:lang w:eastAsia="ko-KR"/>
        </w:rPr>
        <w:t>We have made four functions.</w:t>
      </w:r>
    </w:p>
    <w:p w14:paraId="008215C4" w14:textId="1989AE10" w:rsidR="00046265" w:rsidRPr="00A348B0" w:rsidRDefault="00046265" w:rsidP="00046265">
      <w:pPr>
        <w:rPr>
          <w:rFonts w:eastAsiaTheme="minorEastAsia"/>
          <w:szCs w:val="24"/>
          <w:lang w:eastAsia="ko-KR"/>
        </w:rPr>
      </w:pPr>
    </w:p>
    <w:p w14:paraId="51E75595" w14:textId="7B263728" w:rsidR="00046265" w:rsidRPr="00A348B0" w:rsidRDefault="00046265" w:rsidP="00046265">
      <w:pPr>
        <w:pStyle w:val="ListParagraph"/>
        <w:numPr>
          <w:ilvl w:val="0"/>
          <w:numId w:val="8"/>
        </w:numPr>
        <w:ind w:leftChars="0"/>
        <w:rPr>
          <w:rFonts w:eastAsiaTheme="minorEastAsia"/>
          <w:szCs w:val="24"/>
          <w:lang w:eastAsia="ko-KR"/>
        </w:rPr>
      </w:pPr>
      <w:r w:rsidRPr="00A348B0">
        <w:rPr>
          <w:rFonts w:eastAsiaTheme="minorEastAsia"/>
          <w:szCs w:val="24"/>
          <w:lang w:eastAsia="ko-KR"/>
        </w:rPr>
        <w:t>Insert employee information</w:t>
      </w:r>
    </w:p>
    <w:p w14:paraId="041EEE0C" w14:textId="27C825B4" w:rsidR="00046265" w:rsidRPr="00A348B0" w:rsidRDefault="00046265" w:rsidP="00046265">
      <w:pPr>
        <w:pStyle w:val="ListParagraph"/>
        <w:numPr>
          <w:ilvl w:val="0"/>
          <w:numId w:val="8"/>
        </w:numPr>
        <w:ind w:leftChars="0"/>
        <w:rPr>
          <w:rFonts w:eastAsiaTheme="minorEastAsia"/>
          <w:szCs w:val="24"/>
          <w:lang w:eastAsia="ko-KR"/>
        </w:rPr>
      </w:pPr>
      <w:r w:rsidRPr="00A348B0">
        <w:rPr>
          <w:rFonts w:eastAsiaTheme="minorEastAsia"/>
          <w:szCs w:val="24"/>
          <w:lang w:eastAsia="ko-KR"/>
        </w:rPr>
        <w:t>Select all saved record in the database</w:t>
      </w:r>
    </w:p>
    <w:p w14:paraId="445B37A4" w14:textId="4CE8858D" w:rsidR="00046265" w:rsidRPr="00A348B0" w:rsidRDefault="00046265" w:rsidP="00046265">
      <w:pPr>
        <w:pStyle w:val="ListParagraph"/>
        <w:numPr>
          <w:ilvl w:val="0"/>
          <w:numId w:val="8"/>
        </w:numPr>
        <w:ind w:leftChars="0"/>
        <w:rPr>
          <w:rFonts w:eastAsiaTheme="minorEastAsia"/>
          <w:szCs w:val="24"/>
          <w:lang w:eastAsia="ko-KR"/>
        </w:rPr>
      </w:pPr>
      <w:r w:rsidRPr="00A348B0">
        <w:rPr>
          <w:rFonts w:eastAsiaTheme="minorEastAsia"/>
          <w:szCs w:val="24"/>
          <w:lang w:eastAsia="ko-KR"/>
        </w:rPr>
        <w:t>Update the information in database</w:t>
      </w:r>
    </w:p>
    <w:p w14:paraId="7625EB7E" w14:textId="249E8ECD" w:rsidR="00046265" w:rsidRPr="00A348B0" w:rsidRDefault="00046265" w:rsidP="00046265">
      <w:pPr>
        <w:pStyle w:val="ListParagraph"/>
        <w:numPr>
          <w:ilvl w:val="0"/>
          <w:numId w:val="8"/>
        </w:numPr>
        <w:ind w:leftChars="0"/>
        <w:rPr>
          <w:rFonts w:eastAsiaTheme="minorEastAsia"/>
          <w:szCs w:val="24"/>
          <w:lang w:eastAsia="ko-KR"/>
        </w:rPr>
      </w:pPr>
      <w:r w:rsidRPr="00A348B0">
        <w:rPr>
          <w:rFonts w:eastAsiaTheme="minorEastAsia"/>
          <w:szCs w:val="24"/>
          <w:lang w:eastAsia="ko-KR"/>
        </w:rPr>
        <w:t>Delete the information.</w:t>
      </w:r>
    </w:p>
    <w:p w14:paraId="71D90A1D" w14:textId="3758C3AD" w:rsidR="00046265" w:rsidRPr="00A348B0" w:rsidRDefault="00682DEA" w:rsidP="00046265">
      <w:pPr>
        <w:pStyle w:val="ListParagraph"/>
        <w:ind w:leftChars="0" w:left="760"/>
        <w:rPr>
          <w:rFonts w:eastAsiaTheme="minorEastAsia"/>
          <w:szCs w:val="24"/>
          <w:lang w:eastAsia="ko-KR"/>
        </w:rPr>
      </w:pPr>
      <w:r w:rsidRPr="00A348B0">
        <w:rPr>
          <w:noProof/>
          <w:szCs w:val="24"/>
          <w:lang w:val="en-GB" w:eastAsia="zh-CN"/>
        </w:rPr>
        <w:lastRenderedPageBreak/>
        <w:drawing>
          <wp:anchor distT="0" distB="0" distL="114300" distR="114300" simplePos="0" relativeHeight="251654656" behindDoc="0" locked="0" layoutInCell="1" allowOverlap="1" wp14:anchorId="5F12E60A" wp14:editId="690B3D6B">
            <wp:simplePos x="0" y="0"/>
            <wp:positionH relativeFrom="column">
              <wp:posOffset>-215900</wp:posOffset>
            </wp:positionH>
            <wp:positionV relativeFrom="paragraph">
              <wp:posOffset>215900</wp:posOffset>
            </wp:positionV>
            <wp:extent cx="6475730" cy="3462020"/>
            <wp:effectExtent l="0" t="0" r="1270" b="508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.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6265" w:rsidRPr="00A348B0">
        <w:rPr>
          <w:noProof/>
          <w:szCs w:val="24"/>
          <w:lang w:val="en-GB" w:eastAsia="zh-CN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7F657684" wp14:editId="6357A600">
                <wp:simplePos x="0" y="0"/>
                <wp:positionH relativeFrom="column">
                  <wp:posOffset>-179705</wp:posOffset>
                </wp:positionH>
                <wp:positionV relativeFrom="paragraph">
                  <wp:posOffset>3749040</wp:posOffset>
                </wp:positionV>
                <wp:extent cx="6475730" cy="146050"/>
                <wp:effectExtent l="0" t="0" r="0" b="0"/>
                <wp:wrapTopAndBottom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5730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203B78" w14:textId="63173DBE" w:rsidR="00682DEA" w:rsidRPr="007E70A3" w:rsidRDefault="00682DEA" w:rsidP="00046265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eastAsia="zh-CN"/>
                              </w:rPr>
                            </w:pPr>
                            <w:r>
                              <w:t>Figure2.1 Running HotelEmployeeCRUD.java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657684" id="_x0000_t202" coordsize="21600,21600" o:spt="202" path="m0,0l0,21600,21600,21600,21600,0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-14.15pt;margin-top:295.2pt;width:509.9pt;height:11.5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" stroked="f">
                <v:textbox style="mso-fit-shape-to-text:t" inset="0,0,0,0">
                  <w:txbxContent>
                    <w:p w14:paraId="15203B78" w14:textId="63173DBE" w:rsidR="00682DEA" w:rsidRPr="007E70A3" w:rsidRDefault="00682DEA" w:rsidP="00046265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eastAsia="zh-CN"/>
                        </w:rPr>
                      </w:pPr>
                      <w:r>
                        <w:t>Figure2.1 Running HotelEmployeeCRUD.java code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6EF91D4" w14:textId="0DA87ABE" w:rsidR="00046265" w:rsidRPr="00A348B0" w:rsidRDefault="00046265" w:rsidP="00046265">
      <w:pPr>
        <w:pStyle w:val="ListParagraph"/>
        <w:ind w:leftChars="0" w:left="760"/>
        <w:rPr>
          <w:rFonts w:eastAsiaTheme="minorEastAsia"/>
          <w:szCs w:val="24"/>
          <w:lang w:eastAsia="ko-KR"/>
        </w:rPr>
      </w:pPr>
    </w:p>
    <w:p w14:paraId="137980E6" w14:textId="3752C209" w:rsidR="00046265" w:rsidRPr="00A348B0" w:rsidRDefault="00046265" w:rsidP="00046265">
      <w:pPr>
        <w:pStyle w:val="ListParagraph"/>
        <w:ind w:leftChars="0" w:left="760"/>
        <w:rPr>
          <w:rFonts w:eastAsiaTheme="minorEastAsia"/>
          <w:szCs w:val="24"/>
          <w:lang w:eastAsia="ko-KR"/>
        </w:rPr>
      </w:pPr>
    </w:p>
    <w:p w14:paraId="7CEA9BDF" w14:textId="3156E355" w:rsidR="00046265" w:rsidRDefault="00046265" w:rsidP="0050020F">
      <w:pPr>
        <w:pStyle w:val="ListParagraph"/>
        <w:ind w:leftChars="0" w:left="760"/>
        <w:outlineLvl w:val="0"/>
        <w:rPr>
          <w:rFonts w:eastAsiaTheme="minorEastAsia"/>
          <w:szCs w:val="24"/>
          <w:lang w:eastAsia="ko-KR"/>
        </w:rPr>
      </w:pPr>
      <w:r w:rsidRPr="00A348B0">
        <w:rPr>
          <w:rFonts w:eastAsiaTheme="minorEastAsia"/>
          <w:szCs w:val="24"/>
          <w:lang w:eastAsia="ko-KR"/>
        </w:rPr>
        <w:t>To add data into database, I issued number 1 fucntion</w:t>
      </w:r>
    </w:p>
    <w:p w14:paraId="6D5C0852" w14:textId="7EB826D3" w:rsidR="00A348B0" w:rsidRDefault="00A348B0" w:rsidP="00046265">
      <w:pPr>
        <w:pStyle w:val="ListParagraph"/>
        <w:ind w:leftChars="0" w:left="760"/>
        <w:rPr>
          <w:rFonts w:eastAsiaTheme="minorEastAsia"/>
          <w:szCs w:val="24"/>
          <w:lang w:eastAsia="ko-KR"/>
        </w:rPr>
      </w:pPr>
    </w:p>
    <w:p w14:paraId="79B6625D" w14:textId="77777777" w:rsidR="00A348B0" w:rsidRPr="00A348B0" w:rsidRDefault="00A348B0" w:rsidP="00046265">
      <w:pPr>
        <w:pStyle w:val="ListParagraph"/>
        <w:ind w:leftChars="0" w:left="760"/>
        <w:rPr>
          <w:rFonts w:eastAsiaTheme="minorEastAsia"/>
          <w:szCs w:val="24"/>
          <w:lang w:eastAsia="ko-KR"/>
        </w:rPr>
      </w:pPr>
    </w:p>
    <w:p w14:paraId="7B84383F" w14:textId="7EF839A2" w:rsidR="00046265" w:rsidRPr="00A348B0" w:rsidRDefault="00FB5AE0" w:rsidP="00046265">
      <w:pPr>
        <w:keepNext/>
        <w:rPr>
          <w:szCs w:val="24"/>
        </w:rPr>
      </w:pPr>
      <w:r w:rsidRPr="00A348B0">
        <w:rPr>
          <w:noProof/>
          <w:szCs w:val="24"/>
          <w:lang w:val="en-GB" w:eastAsia="zh-CN"/>
        </w:rPr>
        <w:drawing>
          <wp:inline distT="0" distB="0" distL="0" distR="0" wp14:anchorId="0784BDA2" wp14:editId="62D62F19">
            <wp:extent cx="6475730" cy="2633345"/>
            <wp:effectExtent l="0" t="0" r="127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.10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E0AB" w14:textId="550865A1" w:rsidR="00FB5AE0" w:rsidRPr="00A348B0" w:rsidRDefault="00FB5AE0" w:rsidP="0050020F">
      <w:pPr>
        <w:pStyle w:val="Caption"/>
        <w:outlineLvl w:val="0"/>
        <w:rPr>
          <w:sz w:val="24"/>
          <w:szCs w:val="24"/>
        </w:rPr>
      </w:pPr>
      <w:r w:rsidRPr="00A348B0">
        <w:rPr>
          <w:sz w:val="24"/>
          <w:szCs w:val="24"/>
        </w:rPr>
        <w:t>Figure 2.3 No data screen</w:t>
      </w:r>
    </w:p>
    <w:p w14:paraId="1A6ECDAA" w14:textId="43E832C8" w:rsidR="00046265" w:rsidRPr="00A348B0" w:rsidRDefault="00046265" w:rsidP="00046265">
      <w:pPr>
        <w:pStyle w:val="Caption"/>
        <w:rPr>
          <w:sz w:val="24"/>
          <w:szCs w:val="24"/>
        </w:rPr>
      </w:pPr>
    </w:p>
    <w:p w14:paraId="1E3D8B64" w14:textId="3A1939BE" w:rsidR="00046265" w:rsidRPr="00A348B0" w:rsidRDefault="00046265" w:rsidP="00046265">
      <w:pPr>
        <w:rPr>
          <w:szCs w:val="24"/>
        </w:rPr>
      </w:pPr>
    </w:p>
    <w:p w14:paraId="052E9EBB" w14:textId="77777777" w:rsidR="00FB5AE0" w:rsidRPr="00A348B0" w:rsidRDefault="00FB5AE0" w:rsidP="0050020F">
      <w:pPr>
        <w:outlineLvl w:val="0"/>
        <w:rPr>
          <w:rFonts w:eastAsiaTheme="minorEastAsia"/>
          <w:szCs w:val="24"/>
          <w:lang w:eastAsia="ko-KR"/>
        </w:rPr>
      </w:pPr>
      <w:r w:rsidRPr="00A348B0">
        <w:rPr>
          <w:rFonts w:eastAsiaTheme="minorEastAsia"/>
          <w:szCs w:val="24"/>
          <w:lang w:eastAsia="ko-KR"/>
        </w:rPr>
        <w:t>At first, there is no information in database.</w:t>
      </w:r>
    </w:p>
    <w:p w14:paraId="680E3C5D" w14:textId="77777777" w:rsidR="00FB5AE0" w:rsidRPr="00A348B0" w:rsidRDefault="00FB5AE0" w:rsidP="00046265">
      <w:pPr>
        <w:rPr>
          <w:rFonts w:eastAsiaTheme="minorEastAsia"/>
          <w:szCs w:val="24"/>
          <w:lang w:eastAsia="ko-KR"/>
        </w:rPr>
      </w:pPr>
    </w:p>
    <w:p w14:paraId="74C913A0" w14:textId="01C47020" w:rsidR="00046265" w:rsidRPr="00A348B0" w:rsidRDefault="00046265" w:rsidP="0050020F">
      <w:pPr>
        <w:outlineLvl w:val="0"/>
        <w:rPr>
          <w:rFonts w:eastAsiaTheme="minorEastAsia"/>
          <w:szCs w:val="24"/>
          <w:lang w:eastAsia="ko-KR"/>
        </w:rPr>
      </w:pPr>
      <w:r w:rsidRPr="00A348B0">
        <w:rPr>
          <w:rFonts w:eastAsiaTheme="minorEastAsia"/>
          <w:szCs w:val="24"/>
          <w:lang w:eastAsia="ko-KR"/>
        </w:rPr>
        <w:t>Next, I typed Employee’s name, Address, Phone number, Email address and Gender.</w:t>
      </w:r>
    </w:p>
    <w:p w14:paraId="428BD34D" w14:textId="09361AA0" w:rsidR="00046265" w:rsidRPr="00A348B0" w:rsidRDefault="00046265" w:rsidP="00046265">
      <w:pPr>
        <w:rPr>
          <w:szCs w:val="24"/>
        </w:rPr>
      </w:pPr>
    </w:p>
    <w:p w14:paraId="7BA823F1" w14:textId="77777777" w:rsidR="00046265" w:rsidRPr="00A348B0" w:rsidRDefault="00046265" w:rsidP="00046265">
      <w:pPr>
        <w:rPr>
          <w:szCs w:val="24"/>
        </w:rPr>
      </w:pPr>
    </w:p>
    <w:p w14:paraId="59B7FE42" w14:textId="77777777" w:rsidR="00FB5AE0" w:rsidRPr="00A348B0" w:rsidRDefault="00FB5AE0" w:rsidP="00FB5AE0">
      <w:pPr>
        <w:keepNext/>
        <w:rPr>
          <w:szCs w:val="24"/>
        </w:rPr>
      </w:pPr>
      <w:r w:rsidRPr="00A348B0">
        <w:rPr>
          <w:noProof/>
          <w:szCs w:val="24"/>
          <w:lang w:val="en-GB" w:eastAsia="zh-CN"/>
        </w:rPr>
        <w:lastRenderedPageBreak/>
        <w:drawing>
          <wp:inline distT="0" distB="0" distL="0" distR="0" wp14:anchorId="1E873255" wp14:editId="423137D7">
            <wp:extent cx="6475730" cy="3463290"/>
            <wp:effectExtent l="0" t="0" r="127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5377" w14:textId="0B0D7E6D" w:rsidR="00FB5AE0" w:rsidRPr="00A348B0" w:rsidRDefault="00FB5AE0" w:rsidP="0050020F">
      <w:pPr>
        <w:pStyle w:val="Caption"/>
        <w:outlineLvl w:val="0"/>
        <w:rPr>
          <w:sz w:val="24"/>
          <w:szCs w:val="24"/>
        </w:rPr>
      </w:pPr>
      <w:r w:rsidRPr="00A348B0">
        <w:rPr>
          <w:sz w:val="24"/>
          <w:szCs w:val="24"/>
        </w:rPr>
        <w:t>Figure 2.3 Typing employee information</w:t>
      </w:r>
    </w:p>
    <w:p w14:paraId="0FF9D4FA" w14:textId="77777777" w:rsidR="00FB5AE0" w:rsidRPr="00A348B0" w:rsidRDefault="00FB5AE0" w:rsidP="00FB5AE0">
      <w:pPr>
        <w:keepNext/>
        <w:rPr>
          <w:szCs w:val="24"/>
        </w:rPr>
      </w:pPr>
    </w:p>
    <w:p w14:paraId="4453AB13" w14:textId="77777777" w:rsidR="00A348B0" w:rsidRDefault="00A348B0" w:rsidP="00FB5AE0">
      <w:pPr>
        <w:rPr>
          <w:rFonts w:eastAsiaTheme="minorEastAsia"/>
          <w:szCs w:val="24"/>
          <w:lang w:eastAsia="ko-KR"/>
        </w:rPr>
      </w:pPr>
    </w:p>
    <w:p w14:paraId="08C40521" w14:textId="64E87169" w:rsidR="00FB5AE0" w:rsidRPr="00A348B0" w:rsidRDefault="00FB5AE0" w:rsidP="00FB5AE0">
      <w:pPr>
        <w:rPr>
          <w:rFonts w:eastAsiaTheme="minorEastAsia"/>
          <w:szCs w:val="24"/>
          <w:lang w:eastAsia="ko-KR"/>
        </w:rPr>
      </w:pPr>
      <w:r w:rsidRPr="00A348B0">
        <w:rPr>
          <w:rFonts w:eastAsiaTheme="minorEastAsia"/>
          <w:szCs w:val="24"/>
          <w:lang w:eastAsia="ko-KR"/>
        </w:rPr>
        <w:t>Next, I typed Employee’s name, Address, Phone number, Email address and Gender.</w:t>
      </w:r>
    </w:p>
    <w:p w14:paraId="756F98E5" w14:textId="3FD8358D" w:rsidR="00FB5AE0" w:rsidRPr="00A348B0" w:rsidRDefault="00FB5AE0" w:rsidP="00FB5AE0">
      <w:pPr>
        <w:keepNext/>
        <w:rPr>
          <w:szCs w:val="24"/>
        </w:rPr>
      </w:pPr>
      <w:r w:rsidRPr="00A348B0">
        <w:rPr>
          <w:noProof/>
          <w:szCs w:val="24"/>
          <w:lang w:val="en-GB" w:eastAsia="zh-CN"/>
        </w:rPr>
        <mc:AlternateContent>
          <mc:Choice Requires="wpi">
            <w:drawing>
              <wp:anchor distT="0" distB="0" distL="114300" distR="114300" simplePos="0" relativeHeight="251663872" behindDoc="0" locked="0" layoutInCell="1" allowOverlap="1" wp14:anchorId="7A70C159" wp14:editId="527140D9">
                <wp:simplePos x="0" y="0"/>
                <wp:positionH relativeFrom="column">
                  <wp:posOffset>1233896</wp:posOffset>
                </wp:positionH>
                <wp:positionV relativeFrom="paragraph">
                  <wp:posOffset>532584</wp:posOffset>
                </wp:positionV>
                <wp:extent cx="130900" cy="147694"/>
                <wp:effectExtent l="38100" t="38100" r="40640" b="43180"/>
                <wp:wrapNone/>
                <wp:docPr id="20" name="잉크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30900" cy="147694"/>
                      </w14:xfrm>
                    </w14:contentPart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type w14:anchorId="49963CE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20" o:spid="_x0000_s1026" type="#_x0000_t75" style="position:absolute;left:0;text-align:left;margin-left:96.75pt;margin-top:41.55pt;width:11.1pt;height:12.45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">
                <v:imagedata r:id="rId30" o:title=""/>
              </v:shape>
            </w:pict>
          </mc:Fallback>
        </mc:AlternateContent>
      </w:r>
      <w:r w:rsidR="00046265" w:rsidRPr="00A348B0">
        <w:rPr>
          <w:noProof/>
          <w:szCs w:val="24"/>
          <w:lang w:val="en-GB" w:eastAsia="zh-CN"/>
        </w:rPr>
        <w:drawing>
          <wp:inline distT="0" distB="0" distL="0" distR="0" wp14:anchorId="30DA6E39" wp14:editId="639A23FC">
            <wp:extent cx="6475730" cy="2562225"/>
            <wp:effectExtent l="0" t="0" r="127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4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83D9" w14:textId="09070EEC" w:rsidR="00FB5AE0" w:rsidRPr="00A348B0" w:rsidRDefault="00FB5AE0" w:rsidP="0050020F">
      <w:pPr>
        <w:pStyle w:val="Caption"/>
        <w:outlineLvl w:val="0"/>
        <w:rPr>
          <w:sz w:val="24"/>
          <w:szCs w:val="24"/>
        </w:rPr>
      </w:pPr>
      <w:r w:rsidRPr="00A348B0">
        <w:rPr>
          <w:sz w:val="24"/>
          <w:szCs w:val="24"/>
        </w:rPr>
        <w:t>Figure 2.4 saved information from Java</w:t>
      </w:r>
    </w:p>
    <w:p w14:paraId="6ED42CE7" w14:textId="5CCB8A75" w:rsidR="00FB5AE0" w:rsidRPr="00A348B0" w:rsidRDefault="00FB5AE0" w:rsidP="00FB5AE0">
      <w:pPr>
        <w:rPr>
          <w:szCs w:val="24"/>
        </w:rPr>
      </w:pPr>
    </w:p>
    <w:p w14:paraId="078BA41E" w14:textId="750A2D6A" w:rsidR="00FB5AE0" w:rsidRPr="00A348B0" w:rsidRDefault="00FB5AE0" w:rsidP="0050020F">
      <w:pPr>
        <w:outlineLvl w:val="0"/>
        <w:rPr>
          <w:rFonts w:eastAsiaTheme="minorEastAsia"/>
          <w:szCs w:val="24"/>
          <w:lang w:eastAsia="ko-KR"/>
        </w:rPr>
      </w:pPr>
      <w:r w:rsidRPr="00A348B0">
        <w:rPr>
          <w:rFonts w:eastAsiaTheme="minorEastAsia"/>
          <w:szCs w:val="24"/>
          <w:lang w:eastAsia="ko-KR"/>
        </w:rPr>
        <w:t>In order to check the data whether it is saved well or not, I run red box above.</w:t>
      </w:r>
    </w:p>
    <w:p w14:paraId="227D3C16" w14:textId="4FE25EB3" w:rsidR="00FB5AE0" w:rsidRPr="00A348B0" w:rsidRDefault="00FB5AE0" w:rsidP="00FB5AE0">
      <w:pPr>
        <w:rPr>
          <w:rFonts w:eastAsiaTheme="minorEastAsia"/>
          <w:szCs w:val="24"/>
          <w:lang w:eastAsia="ko-KR"/>
        </w:rPr>
      </w:pPr>
    </w:p>
    <w:p w14:paraId="70DADB8D" w14:textId="58D6E140" w:rsidR="00FB5AE0" w:rsidRDefault="00FB5AE0" w:rsidP="0050020F">
      <w:pPr>
        <w:outlineLvl w:val="0"/>
        <w:rPr>
          <w:noProof/>
          <w:szCs w:val="24"/>
          <w:lang w:val="en-US" w:eastAsia="zh-CN"/>
        </w:rPr>
      </w:pPr>
      <w:r w:rsidRPr="00A348B0">
        <w:rPr>
          <w:rFonts w:eastAsiaTheme="minorEastAsia"/>
          <w:szCs w:val="24"/>
          <w:lang w:eastAsia="ko-KR"/>
        </w:rPr>
        <w:t>The data was successfully saved in the database.</w:t>
      </w:r>
      <w:r w:rsidRPr="00A348B0">
        <w:rPr>
          <w:noProof/>
          <w:szCs w:val="24"/>
          <w:lang w:val="en-US" w:eastAsia="zh-CN"/>
        </w:rPr>
        <w:t xml:space="preserve"> </w:t>
      </w:r>
    </w:p>
    <w:p w14:paraId="468C3CED" w14:textId="0D0A206D" w:rsidR="00A348B0" w:rsidRDefault="00A348B0" w:rsidP="00FB5AE0">
      <w:pPr>
        <w:rPr>
          <w:noProof/>
          <w:szCs w:val="24"/>
          <w:lang w:val="en-US" w:eastAsia="zh-CN"/>
        </w:rPr>
      </w:pPr>
    </w:p>
    <w:p w14:paraId="588A9E48" w14:textId="77777777" w:rsidR="00A348B0" w:rsidRPr="00A348B0" w:rsidRDefault="00A348B0" w:rsidP="00FB5AE0">
      <w:pPr>
        <w:rPr>
          <w:noProof/>
          <w:szCs w:val="24"/>
          <w:lang w:val="en-US" w:eastAsia="zh-CN"/>
        </w:rPr>
      </w:pPr>
    </w:p>
    <w:p w14:paraId="219A3261" w14:textId="77777777" w:rsidR="00FB5AE0" w:rsidRPr="00A348B0" w:rsidRDefault="00FB5AE0" w:rsidP="00FB5AE0">
      <w:pPr>
        <w:keepNext/>
        <w:rPr>
          <w:szCs w:val="24"/>
        </w:rPr>
      </w:pPr>
      <w:r w:rsidRPr="00A348B0">
        <w:rPr>
          <w:noProof/>
          <w:szCs w:val="24"/>
          <w:lang w:val="en-GB" w:eastAsia="zh-CN"/>
        </w:rPr>
        <w:lastRenderedPageBreak/>
        <w:drawing>
          <wp:inline distT="0" distB="0" distL="0" distR="0" wp14:anchorId="73BFFE12" wp14:editId="376898B1">
            <wp:extent cx="6475730" cy="3329305"/>
            <wp:effectExtent l="0" t="0" r="1270" b="444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5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E7EC" w14:textId="4BBB042E" w:rsidR="00FB5AE0" w:rsidRPr="00A348B0" w:rsidRDefault="00FB5AE0" w:rsidP="0050020F">
      <w:pPr>
        <w:pStyle w:val="Caption"/>
        <w:outlineLvl w:val="0"/>
        <w:rPr>
          <w:sz w:val="24"/>
          <w:szCs w:val="24"/>
        </w:rPr>
      </w:pPr>
      <w:r w:rsidRPr="00A348B0">
        <w:rPr>
          <w:sz w:val="24"/>
          <w:szCs w:val="24"/>
        </w:rPr>
        <w:t>Figure 2.5 Option 2: Select all saved records from database</w:t>
      </w:r>
    </w:p>
    <w:p w14:paraId="609C2E47" w14:textId="62A84FBA" w:rsidR="00FB5AE0" w:rsidRPr="00A348B0" w:rsidRDefault="00FB5AE0" w:rsidP="00FB5AE0">
      <w:pPr>
        <w:rPr>
          <w:rFonts w:eastAsiaTheme="minorEastAsia"/>
          <w:szCs w:val="24"/>
          <w:lang w:eastAsia="ko-KR"/>
        </w:rPr>
      </w:pPr>
    </w:p>
    <w:p w14:paraId="6E078F06" w14:textId="5B723879" w:rsidR="00FB5AE0" w:rsidRPr="00A348B0" w:rsidRDefault="00FB5AE0" w:rsidP="00FB5AE0">
      <w:pPr>
        <w:rPr>
          <w:rFonts w:eastAsiaTheme="minorEastAsia"/>
          <w:szCs w:val="24"/>
          <w:lang w:eastAsia="ko-KR"/>
        </w:rPr>
      </w:pPr>
      <w:r w:rsidRPr="00A348B0">
        <w:rPr>
          <w:rFonts w:eastAsiaTheme="minorEastAsia"/>
          <w:szCs w:val="24"/>
          <w:lang w:eastAsia="ko-KR"/>
        </w:rPr>
        <w:t>Administrator can check all saved information in the database.</w:t>
      </w:r>
    </w:p>
    <w:p w14:paraId="47ED5705" w14:textId="614F670B" w:rsidR="00FB5AE0" w:rsidRPr="00A348B0" w:rsidRDefault="00FB5AE0" w:rsidP="00FB5AE0">
      <w:pPr>
        <w:rPr>
          <w:rFonts w:eastAsiaTheme="minorEastAsia"/>
          <w:szCs w:val="24"/>
          <w:lang w:eastAsia="ko-KR"/>
        </w:rPr>
      </w:pPr>
      <w:r w:rsidRPr="00A348B0">
        <w:rPr>
          <w:rFonts w:eastAsiaTheme="minorEastAsia"/>
          <w:szCs w:val="24"/>
          <w:lang w:eastAsia="ko-KR"/>
        </w:rPr>
        <w:t>This photo above is the result of the option 2.</w:t>
      </w:r>
    </w:p>
    <w:p w14:paraId="2DB89D82" w14:textId="77777777" w:rsidR="00FB5AE0" w:rsidRPr="00A348B0" w:rsidRDefault="00046265" w:rsidP="00FB5AE0">
      <w:pPr>
        <w:keepNext/>
        <w:rPr>
          <w:szCs w:val="24"/>
        </w:rPr>
      </w:pPr>
      <w:r w:rsidRPr="00A348B0">
        <w:rPr>
          <w:noProof/>
          <w:szCs w:val="24"/>
          <w:lang w:val="en-GB" w:eastAsia="zh-CN"/>
        </w:rPr>
        <w:drawing>
          <wp:inline distT="0" distB="0" distL="0" distR="0" wp14:anchorId="6A4D9011" wp14:editId="2321FA75">
            <wp:extent cx="6475730" cy="3230245"/>
            <wp:effectExtent l="0" t="0" r="1270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6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4411" w14:textId="01EB8169" w:rsidR="00FB5AE0" w:rsidRPr="00A348B0" w:rsidRDefault="00FB5AE0" w:rsidP="0050020F">
      <w:pPr>
        <w:pStyle w:val="Caption"/>
        <w:outlineLvl w:val="0"/>
        <w:rPr>
          <w:sz w:val="24"/>
          <w:szCs w:val="24"/>
        </w:rPr>
      </w:pPr>
      <w:r w:rsidRPr="00A348B0">
        <w:rPr>
          <w:sz w:val="24"/>
          <w:szCs w:val="24"/>
        </w:rPr>
        <w:t>Figure 2.6 Option 3: Update the information about an existed Employee into database</w:t>
      </w:r>
    </w:p>
    <w:p w14:paraId="42D047AD" w14:textId="4B5A89F9" w:rsidR="00FB5AE0" w:rsidRPr="00A348B0" w:rsidRDefault="00FB5AE0" w:rsidP="00FB5AE0">
      <w:pPr>
        <w:rPr>
          <w:szCs w:val="24"/>
        </w:rPr>
      </w:pPr>
    </w:p>
    <w:p w14:paraId="6B6BE2EE" w14:textId="7C5DE2C7" w:rsidR="00FB5AE0" w:rsidRPr="00A348B0" w:rsidRDefault="00FB5AE0" w:rsidP="0050020F">
      <w:pPr>
        <w:outlineLvl w:val="0"/>
        <w:rPr>
          <w:rFonts w:eastAsiaTheme="minorEastAsia"/>
          <w:szCs w:val="24"/>
          <w:lang w:eastAsia="ko-KR"/>
        </w:rPr>
      </w:pPr>
      <w:r w:rsidRPr="00A348B0">
        <w:rPr>
          <w:rFonts w:eastAsiaTheme="minorEastAsia"/>
          <w:szCs w:val="24"/>
          <w:lang w:eastAsia="ko-KR"/>
        </w:rPr>
        <w:t>An administrator can update information of Employee to use option 3.</w:t>
      </w:r>
    </w:p>
    <w:p w14:paraId="38D1E0CF" w14:textId="66AA2A0E" w:rsidR="00FB5AE0" w:rsidRPr="00A348B0" w:rsidRDefault="00FB5AE0" w:rsidP="00FB5AE0">
      <w:pPr>
        <w:rPr>
          <w:rFonts w:eastAsiaTheme="minorEastAsia"/>
          <w:szCs w:val="24"/>
          <w:lang w:eastAsia="ko-KR"/>
        </w:rPr>
      </w:pPr>
    </w:p>
    <w:p w14:paraId="291C5885" w14:textId="788E83AC" w:rsidR="00FB5AE0" w:rsidRPr="00A348B0" w:rsidRDefault="00FB5AE0" w:rsidP="0050020F">
      <w:pPr>
        <w:outlineLvl w:val="0"/>
        <w:rPr>
          <w:rFonts w:eastAsiaTheme="minorEastAsia"/>
          <w:szCs w:val="24"/>
          <w:lang w:eastAsia="ko-KR"/>
        </w:rPr>
      </w:pPr>
      <w:r w:rsidRPr="00A348B0">
        <w:rPr>
          <w:rFonts w:eastAsiaTheme="minorEastAsia"/>
          <w:szCs w:val="24"/>
          <w:lang w:eastAsia="ko-KR"/>
        </w:rPr>
        <w:t>I updated the 11st employee’s information.</w:t>
      </w:r>
    </w:p>
    <w:p w14:paraId="0E5E49AF" w14:textId="77777777" w:rsidR="00A348B0" w:rsidRPr="00A348B0" w:rsidRDefault="00A348B0" w:rsidP="00FB5AE0">
      <w:pPr>
        <w:rPr>
          <w:rFonts w:eastAsiaTheme="minorEastAsia"/>
          <w:szCs w:val="24"/>
          <w:lang w:eastAsia="ko-KR"/>
        </w:rPr>
      </w:pPr>
    </w:p>
    <w:p w14:paraId="4CF4C544" w14:textId="77777777" w:rsidR="00A348B0" w:rsidRPr="00A348B0" w:rsidRDefault="00A348B0" w:rsidP="00A348B0">
      <w:pPr>
        <w:keepNext/>
        <w:rPr>
          <w:szCs w:val="24"/>
        </w:rPr>
      </w:pPr>
      <w:r w:rsidRPr="00A348B0">
        <w:rPr>
          <w:noProof/>
          <w:szCs w:val="24"/>
          <w:lang w:val="en-GB" w:eastAsia="zh-CN"/>
        </w:rPr>
        <w:lastRenderedPageBreak/>
        <w:drawing>
          <wp:inline distT="0" distB="0" distL="0" distR="0" wp14:anchorId="087FB0BB" wp14:editId="5FE8944F">
            <wp:extent cx="6475730" cy="2557145"/>
            <wp:effectExtent l="0" t="0" r="127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7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185F" w14:textId="463D329D" w:rsidR="00FB5AE0" w:rsidRPr="00A348B0" w:rsidRDefault="00A348B0" w:rsidP="0050020F">
      <w:pPr>
        <w:pStyle w:val="Caption"/>
        <w:outlineLvl w:val="0"/>
        <w:rPr>
          <w:sz w:val="24"/>
          <w:szCs w:val="24"/>
        </w:rPr>
      </w:pPr>
      <w:r w:rsidRPr="00A348B0">
        <w:rPr>
          <w:sz w:val="24"/>
          <w:szCs w:val="24"/>
        </w:rPr>
        <w:t>Figure 2.7 Updated information screen</w:t>
      </w:r>
    </w:p>
    <w:p w14:paraId="34CB78BE" w14:textId="7CE3E457" w:rsidR="00A348B0" w:rsidRPr="00A348B0" w:rsidRDefault="00A348B0" w:rsidP="00A348B0">
      <w:pPr>
        <w:rPr>
          <w:rFonts w:eastAsiaTheme="minorEastAsia"/>
          <w:szCs w:val="24"/>
          <w:lang w:eastAsia="ko-KR"/>
        </w:rPr>
      </w:pPr>
    </w:p>
    <w:p w14:paraId="4DBBDD35" w14:textId="589F665E" w:rsidR="00A348B0" w:rsidRPr="00A348B0" w:rsidRDefault="00A348B0" w:rsidP="00A348B0">
      <w:pPr>
        <w:rPr>
          <w:rFonts w:eastAsiaTheme="minorEastAsia"/>
          <w:szCs w:val="24"/>
          <w:lang w:eastAsia="ko-KR"/>
        </w:rPr>
      </w:pPr>
      <w:r w:rsidRPr="00A348B0">
        <w:rPr>
          <w:rFonts w:eastAsiaTheme="minorEastAsia"/>
          <w:szCs w:val="24"/>
          <w:lang w:eastAsia="ko-KR"/>
        </w:rPr>
        <w:t>To check the updated information, I run the program.</w:t>
      </w:r>
    </w:p>
    <w:p w14:paraId="7627180F" w14:textId="2817A114" w:rsidR="00A348B0" w:rsidRPr="00A348B0" w:rsidRDefault="00A348B0" w:rsidP="00A348B0">
      <w:pPr>
        <w:rPr>
          <w:rFonts w:eastAsiaTheme="minorEastAsia"/>
          <w:szCs w:val="24"/>
          <w:lang w:eastAsia="ko-KR"/>
        </w:rPr>
      </w:pPr>
      <w:r w:rsidRPr="00A348B0">
        <w:rPr>
          <w:rFonts w:eastAsiaTheme="minorEastAsia"/>
          <w:szCs w:val="24"/>
          <w:lang w:eastAsia="ko-KR"/>
        </w:rPr>
        <w:t xml:space="preserve">The data was successfully updated. </w:t>
      </w:r>
    </w:p>
    <w:p w14:paraId="52D7AA9B" w14:textId="77777777" w:rsidR="00A348B0" w:rsidRPr="00A348B0" w:rsidRDefault="00046265" w:rsidP="00A348B0">
      <w:pPr>
        <w:keepNext/>
        <w:rPr>
          <w:szCs w:val="24"/>
        </w:rPr>
      </w:pPr>
      <w:r w:rsidRPr="00A348B0">
        <w:rPr>
          <w:noProof/>
          <w:szCs w:val="24"/>
          <w:lang w:val="en-GB" w:eastAsia="zh-CN"/>
        </w:rPr>
        <w:drawing>
          <wp:inline distT="0" distB="0" distL="0" distR="0" wp14:anchorId="01CCA59B" wp14:editId="43E587C5">
            <wp:extent cx="6475730" cy="3447415"/>
            <wp:effectExtent l="0" t="0" r="1270" b="63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8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E0F0" w14:textId="0510D92B" w:rsidR="00A348B0" w:rsidRPr="00A348B0" w:rsidRDefault="00A348B0" w:rsidP="0050020F">
      <w:pPr>
        <w:pStyle w:val="Caption"/>
        <w:outlineLvl w:val="0"/>
        <w:rPr>
          <w:sz w:val="24"/>
          <w:szCs w:val="24"/>
        </w:rPr>
      </w:pPr>
      <w:r w:rsidRPr="00A348B0">
        <w:rPr>
          <w:sz w:val="24"/>
          <w:szCs w:val="24"/>
        </w:rPr>
        <w:t>Figure 2.8 Option4: Delete employee information</w:t>
      </w:r>
    </w:p>
    <w:p w14:paraId="7D4BC229" w14:textId="7267F287" w:rsidR="00A348B0" w:rsidRPr="00A348B0" w:rsidRDefault="00A348B0" w:rsidP="00A348B0">
      <w:pPr>
        <w:rPr>
          <w:szCs w:val="24"/>
        </w:rPr>
      </w:pPr>
    </w:p>
    <w:p w14:paraId="18D00FD2" w14:textId="2BB369BF" w:rsidR="00A348B0" w:rsidRPr="00A348B0" w:rsidRDefault="00A348B0" w:rsidP="00A348B0">
      <w:pPr>
        <w:rPr>
          <w:szCs w:val="24"/>
        </w:rPr>
      </w:pPr>
      <w:r w:rsidRPr="00A348B0">
        <w:rPr>
          <w:szCs w:val="24"/>
        </w:rPr>
        <w:t>Last option 4 is to delete employee information from the database.</w:t>
      </w:r>
    </w:p>
    <w:p w14:paraId="1CEC8CFF" w14:textId="66CA1555" w:rsidR="00A348B0" w:rsidRPr="00A348B0" w:rsidRDefault="00A348B0" w:rsidP="00A348B0">
      <w:pPr>
        <w:rPr>
          <w:szCs w:val="24"/>
        </w:rPr>
      </w:pPr>
      <w:r w:rsidRPr="00A348B0">
        <w:rPr>
          <w:szCs w:val="24"/>
        </w:rPr>
        <w:t xml:space="preserve">I typed employee </w:t>
      </w:r>
      <w:proofErr w:type="gramStart"/>
      <w:r w:rsidRPr="00A348B0">
        <w:rPr>
          <w:szCs w:val="24"/>
        </w:rPr>
        <w:t>ID(</w:t>
      </w:r>
      <w:proofErr w:type="gramEnd"/>
      <w:r w:rsidRPr="00A348B0">
        <w:rPr>
          <w:szCs w:val="24"/>
        </w:rPr>
        <w:t>11).</w:t>
      </w:r>
    </w:p>
    <w:p w14:paraId="54581DEA" w14:textId="77777777" w:rsidR="00A348B0" w:rsidRPr="00A348B0" w:rsidRDefault="00A348B0" w:rsidP="00A348B0">
      <w:pPr>
        <w:rPr>
          <w:szCs w:val="24"/>
        </w:rPr>
      </w:pPr>
    </w:p>
    <w:p w14:paraId="7080AEE9" w14:textId="77777777" w:rsidR="00A348B0" w:rsidRPr="00A348B0" w:rsidRDefault="00046265" w:rsidP="00A348B0">
      <w:pPr>
        <w:keepNext/>
        <w:rPr>
          <w:szCs w:val="24"/>
        </w:rPr>
      </w:pPr>
      <w:r w:rsidRPr="00A348B0">
        <w:rPr>
          <w:noProof/>
          <w:szCs w:val="24"/>
          <w:lang w:val="en-GB" w:eastAsia="zh-CN"/>
        </w:rPr>
        <w:lastRenderedPageBreak/>
        <w:drawing>
          <wp:inline distT="0" distB="0" distL="0" distR="0" wp14:anchorId="513FEB6F" wp14:editId="41A21C43">
            <wp:extent cx="6475730" cy="2574925"/>
            <wp:effectExtent l="0" t="0" r="127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9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9A80" w14:textId="758F1520" w:rsidR="00046265" w:rsidRPr="00A348B0" w:rsidRDefault="00A348B0" w:rsidP="0050020F">
      <w:pPr>
        <w:pStyle w:val="Caption"/>
        <w:outlineLvl w:val="0"/>
        <w:rPr>
          <w:sz w:val="24"/>
          <w:szCs w:val="24"/>
        </w:rPr>
      </w:pPr>
      <w:r w:rsidRPr="00A348B0">
        <w:rPr>
          <w:sz w:val="24"/>
          <w:szCs w:val="24"/>
        </w:rPr>
        <w:t>Figure 2.9</w:t>
      </w:r>
    </w:p>
    <w:p w14:paraId="0D2A7573" w14:textId="30E863F7" w:rsidR="00A348B0" w:rsidRPr="00A348B0" w:rsidRDefault="00A348B0" w:rsidP="00A348B0">
      <w:pPr>
        <w:rPr>
          <w:szCs w:val="24"/>
        </w:rPr>
      </w:pPr>
    </w:p>
    <w:p w14:paraId="5E4FD47E" w14:textId="3EB91A58" w:rsidR="00A348B0" w:rsidRPr="00A348B0" w:rsidRDefault="00A348B0" w:rsidP="00A348B0">
      <w:pPr>
        <w:rPr>
          <w:rFonts w:eastAsiaTheme="minorEastAsia"/>
          <w:szCs w:val="24"/>
          <w:lang w:eastAsia="ko-KR"/>
        </w:rPr>
      </w:pPr>
      <w:r w:rsidRPr="00A348B0">
        <w:rPr>
          <w:rFonts w:eastAsiaTheme="minorEastAsia"/>
          <w:szCs w:val="24"/>
          <w:lang w:eastAsia="ko-KR"/>
        </w:rPr>
        <w:t>To see the result of deleting option, I run the program.</w:t>
      </w:r>
    </w:p>
    <w:p w14:paraId="5E34834D" w14:textId="2EC1A65F" w:rsidR="00A348B0" w:rsidRPr="00A348B0" w:rsidRDefault="00A348B0" w:rsidP="00A348B0">
      <w:pPr>
        <w:rPr>
          <w:rFonts w:eastAsiaTheme="minorEastAsia"/>
          <w:szCs w:val="24"/>
          <w:lang w:eastAsia="ko-KR"/>
        </w:rPr>
      </w:pPr>
      <w:r w:rsidRPr="00A348B0">
        <w:rPr>
          <w:rFonts w:eastAsiaTheme="minorEastAsia"/>
          <w:szCs w:val="24"/>
          <w:lang w:eastAsia="ko-KR"/>
        </w:rPr>
        <w:t>The data was successfully removed.</w:t>
      </w:r>
    </w:p>
    <w:sectPr w:rsidR="00A348B0" w:rsidRPr="00A348B0" w:rsidSect="00A17F0E">
      <w:footerReference w:type="default" r:id="rId37"/>
      <w:headerReference w:type="first" r:id="rId38"/>
      <w:footerReference w:type="first" r:id="rId39"/>
      <w:pgSz w:w="11899" w:h="16838"/>
      <w:pgMar w:top="567" w:right="567" w:bottom="567" w:left="1134" w:header="709" w:footer="709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C43AC30" w14:textId="77777777" w:rsidR="00C77C77" w:rsidRDefault="00C77C77">
      <w:r>
        <w:separator/>
      </w:r>
    </w:p>
  </w:endnote>
  <w:endnote w:type="continuationSeparator" w:id="0">
    <w:p w14:paraId="39165E66" w14:textId="77777777" w:rsidR="00C77C77" w:rsidRDefault="00C77C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맑은 고딕"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696082" w14:textId="77777777" w:rsidR="00682DEA" w:rsidRPr="009C7BE2" w:rsidRDefault="00682DEA" w:rsidP="009C7BE2">
    <w:pPr>
      <w:pStyle w:val="Footer"/>
      <w:rPr>
        <w:rFonts w:ascii="Arial" w:hAnsi="Arial" w:cs="Arial"/>
        <w:sz w:val="16"/>
        <w:szCs w:val="16"/>
      </w:rPr>
    </w:pPr>
    <w:r w:rsidRPr="009C7BE2">
      <w:rPr>
        <w:rFonts w:ascii="Arial" w:hAnsi="Arial" w:cs="Arial"/>
        <w:sz w:val="16"/>
        <w:szCs w:val="16"/>
      </w:rPr>
      <w:t>UTS Faculty of Engineering and Information Technology</w:t>
    </w:r>
    <w:r>
      <w:rPr>
        <w:rFonts w:ascii="Arial" w:hAnsi="Arial" w:cs="Arial"/>
        <w:sz w:val="16"/>
        <w:szCs w:val="16"/>
      </w:rPr>
      <w:t xml:space="preserve"> </w:t>
    </w:r>
    <w:r>
      <w:rPr>
        <w:rFonts w:ascii="Arial" w:hAnsi="Arial" w:cs="Arial"/>
        <w:sz w:val="16"/>
        <w:szCs w:val="16"/>
      </w:rPr>
      <w:tab/>
    </w:r>
    <w:r>
      <w:rPr>
        <w:rFonts w:ascii="Arial" w:hAnsi="Arial" w:cs="Arial"/>
        <w:sz w:val="16"/>
        <w:szCs w:val="16"/>
      </w:rPr>
      <w:tab/>
      <w:t>Assignment Cover Sheet 2016</w:t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FD9F5D9" w14:textId="77777777" w:rsidR="00682DEA" w:rsidRPr="009C7BE2" w:rsidRDefault="00682DEA">
    <w:pPr>
      <w:pStyle w:val="Footer"/>
      <w:rPr>
        <w:rFonts w:ascii="Arial" w:hAnsi="Arial" w:cs="Arial"/>
        <w:sz w:val="16"/>
        <w:szCs w:val="16"/>
      </w:rPr>
    </w:pPr>
    <w:r w:rsidRPr="009C7BE2">
      <w:rPr>
        <w:rFonts w:ascii="Arial" w:hAnsi="Arial" w:cs="Arial"/>
        <w:sz w:val="16"/>
        <w:szCs w:val="16"/>
      </w:rPr>
      <w:t>UTS Faculty of Engineering and Information Technology</w:t>
    </w:r>
    <w:r>
      <w:rPr>
        <w:rFonts w:ascii="Arial" w:hAnsi="Arial" w:cs="Arial"/>
        <w:sz w:val="16"/>
        <w:szCs w:val="16"/>
      </w:rPr>
      <w:t xml:space="preserve"> </w:t>
    </w:r>
    <w:r>
      <w:rPr>
        <w:rFonts w:ascii="Arial" w:hAnsi="Arial" w:cs="Arial"/>
        <w:sz w:val="16"/>
        <w:szCs w:val="16"/>
      </w:rPr>
      <w:tab/>
    </w:r>
    <w:r>
      <w:rPr>
        <w:rFonts w:ascii="Arial" w:hAnsi="Arial" w:cs="Arial"/>
        <w:sz w:val="16"/>
        <w:szCs w:val="16"/>
      </w:rPr>
      <w:tab/>
      <w:t>Assignment Cover Sheet 2016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83FDAA1" w14:textId="77777777" w:rsidR="00C77C77" w:rsidRDefault="00C77C77">
      <w:r>
        <w:separator/>
      </w:r>
    </w:p>
  </w:footnote>
  <w:footnote w:type="continuationSeparator" w:id="0">
    <w:p w14:paraId="54741555" w14:textId="77777777" w:rsidR="00C77C77" w:rsidRDefault="00C77C7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BFB190C" w14:textId="77777777" w:rsidR="00682DEA" w:rsidRDefault="00682DEA">
    <w:r w:rsidRPr="00827D87">
      <w:rPr>
        <w:noProof/>
        <w:lang w:val="en-GB" w:eastAsia="zh-CN"/>
      </w:rPr>
      <w:drawing>
        <wp:anchor distT="0" distB="0" distL="114300" distR="114300" simplePos="0" relativeHeight="251658240" behindDoc="0" locked="0" layoutInCell="1" allowOverlap="1" wp14:anchorId="48378B18" wp14:editId="15DFE81F">
          <wp:simplePos x="0" y="0"/>
          <wp:positionH relativeFrom="column">
            <wp:posOffset>4740340</wp:posOffset>
          </wp:positionH>
          <wp:positionV relativeFrom="paragraph">
            <wp:posOffset>-450215</wp:posOffset>
          </wp:positionV>
          <wp:extent cx="2091076" cy="1345915"/>
          <wp:effectExtent l="25400" t="0" r="0" b="0"/>
          <wp:wrapNone/>
          <wp:docPr id="2" name="P 2" descr="Black-UTS-logo-Title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lack-UTS-logo-Title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091076" cy="13459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3AFCA16C" w14:textId="77777777" w:rsidR="00682DEA" w:rsidRDefault="00682DEA"/>
  <w:p w14:paraId="08C991B1" w14:textId="77777777" w:rsidR="00682DEA" w:rsidRDefault="00682DEA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3A17BE"/>
    <w:multiLevelType w:val="hybridMultilevel"/>
    <w:tmpl w:val="1166BE5E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1CE65737"/>
    <w:multiLevelType w:val="hybridMultilevel"/>
    <w:tmpl w:val="329AB0B0"/>
    <w:lvl w:ilvl="0" w:tplc="128EA1EA">
      <w:start w:val="1"/>
      <w:numFmt w:val="bullet"/>
      <w:lvlText w:val="&gt;"/>
      <w:lvlJc w:val="left"/>
      <w:pPr>
        <w:tabs>
          <w:tab w:val="num" w:pos="862"/>
        </w:tabs>
        <w:ind w:left="862" w:hanging="360"/>
      </w:pPr>
      <w:rPr>
        <w:rFonts w:ascii="Helvetica" w:hAnsi="Helvetica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1DA5726A"/>
    <w:multiLevelType w:val="hybridMultilevel"/>
    <w:tmpl w:val="11E60F5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4394CB7"/>
    <w:multiLevelType w:val="hybridMultilevel"/>
    <w:tmpl w:val="FDFEB2C8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BE0A32FE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">
    <w:nsid w:val="2B2C7F0F"/>
    <w:multiLevelType w:val="hybridMultilevel"/>
    <w:tmpl w:val="804C734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365F0E17"/>
    <w:multiLevelType w:val="hybridMultilevel"/>
    <w:tmpl w:val="A2B44732"/>
    <w:lvl w:ilvl="0" w:tplc="AE381F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54F8086F"/>
    <w:multiLevelType w:val="hybridMultilevel"/>
    <w:tmpl w:val="9C20E3E4"/>
    <w:lvl w:ilvl="0" w:tplc="BE0A32F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62AD5906"/>
    <w:multiLevelType w:val="hybridMultilevel"/>
    <w:tmpl w:val="021EB71C"/>
    <w:lvl w:ilvl="0" w:tplc="DFA2E806">
      <w:start w:val="1"/>
      <w:numFmt w:val="bullet"/>
      <w:pStyle w:val="UTSBodytextbulleted"/>
      <w:lvlText w:val="&gt;"/>
      <w:lvlJc w:val="left"/>
      <w:pPr>
        <w:tabs>
          <w:tab w:val="num" w:pos="862"/>
        </w:tabs>
        <w:ind w:left="862" w:hanging="360"/>
      </w:pPr>
      <w:rPr>
        <w:rFonts w:ascii="Helvetica" w:hAnsi="Helvetica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6BAA1F30"/>
    <w:multiLevelType w:val="hybridMultilevel"/>
    <w:tmpl w:val="59884244"/>
    <w:lvl w:ilvl="0" w:tplc="551E1380">
      <w:start w:val="1"/>
      <w:numFmt w:val="bullet"/>
      <w:lvlText w:val="&gt;"/>
      <w:lvlJc w:val="left"/>
      <w:pPr>
        <w:tabs>
          <w:tab w:val="num" w:pos="862"/>
        </w:tabs>
        <w:ind w:left="862" w:hanging="360"/>
      </w:pPr>
      <w:rPr>
        <w:rFonts w:ascii="Helvetica" w:hAnsi="Helvetica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8"/>
  </w:num>
  <w:num w:numId="4">
    <w:abstractNumId w:val="4"/>
  </w:num>
  <w:num w:numId="5">
    <w:abstractNumId w:val="6"/>
  </w:num>
  <w:num w:numId="6">
    <w:abstractNumId w:val="0"/>
  </w:num>
  <w:num w:numId="7">
    <w:abstractNumId w:val="3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3"/>
  <w:bordersDoNotSurroundHeader/>
  <w:bordersDoNotSurroundFooter/>
  <w:proofState w:grammar="clean"/>
  <w:attachedTemplate r:id="rId1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7BE2"/>
    <w:rsid w:val="000162A3"/>
    <w:rsid w:val="00040D91"/>
    <w:rsid w:val="00046265"/>
    <w:rsid w:val="0016110F"/>
    <w:rsid w:val="001E17FE"/>
    <w:rsid w:val="00265934"/>
    <w:rsid w:val="00356D68"/>
    <w:rsid w:val="0039411C"/>
    <w:rsid w:val="003D1013"/>
    <w:rsid w:val="00423805"/>
    <w:rsid w:val="004626C4"/>
    <w:rsid w:val="00465F84"/>
    <w:rsid w:val="0048262F"/>
    <w:rsid w:val="0050020F"/>
    <w:rsid w:val="00524759"/>
    <w:rsid w:val="005267FA"/>
    <w:rsid w:val="00561B7A"/>
    <w:rsid w:val="005E4A3C"/>
    <w:rsid w:val="00607CE2"/>
    <w:rsid w:val="00670D13"/>
    <w:rsid w:val="00682DEA"/>
    <w:rsid w:val="00815C06"/>
    <w:rsid w:val="00823E96"/>
    <w:rsid w:val="00827D87"/>
    <w:rsid w:val="008B45E7"/>
    <w:rsid w:val="0091509A"/>
    <w:rsid w:val="009B345A"/>
    <w:rsid w:val="009C7BE2"/>
    <w:rsid w:val="009D6535"/>
    <w:rsid w:val="00A17F0E"/>
    <w:rsid w:val="00A271B2"/>
    <w:rsid w:val="00A27D89"/>
    <w:rsid w:val="00A348B0"/>
    <w:rsid w:val="00A76D59"/>
    <w:rsid w:val="00B810AF"/>
    <w:rsid w:val="00BE73A7"/>
    <w:rsid w:val="00BF610E"/>
    <w:rsid w:val="00C21D87"/>
    <w:rsid w:val="00C60317"/>
    <w:rsid w:val="00C77C77"/>
    <w:rsid w:val="00CC1760"/>
    <w:rsid w:val="00CE1BE7"/>
    <w:rsid w:val="00D037CD"/>
    <w:rsid w:val="00D33E74"/>
    <w:rsid w:val="00D61924"/>
    <w:rsid w:val="00EC032A"/>
    <w:rsid w:val="00F44D1E"/>
    <w:rsid w:val="00FB5AE0"/>
    <w:rsid w:val="00FE578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08AAE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en-AU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sz w:val="24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rFonts w:ascii="Arial" w:hAnsi="Arial"/>
      <w:b/>
      <w:color w:val="800000"/>
      <w:sz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7BE2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customStyle="1" w:styleId="UTSBodytext">
    <w:name w:val="UTS Body text"/>
    <w:basedOn w:val="Normal"/>
    <w:pPr>
      <w:spacing w:after="120" w:line="240" w:lineRule="exact"/>
    </w:pPr>
    <w:rPr>
      <w:rFonts w:ascii="Arial" w:hAnsi="Arial"/>
      <w:sz w:val="20"/>
    </w:rPr>
  </w:style>
  <w:style w:type="paragraph" w:customStyle="1" w:styleId="UTSHeading2">
    <w:name w:val="UTS Heading 2"/>
    <w:pPr>
      <w:spacing w:after="120"/>
    </w:pPr>
    <w:rPr>
      <w:rFonts w:ascii="Arial" w:hAnsi="Arial"/>
      <w:b/>
      <w:caps/>
      <w:noProof/>
      <w:sz w:val="32"/>
    </w:rPr>
  </w:style>
  <w:style w:type="paragraph" w:customStyle="1" w:styleId="UTSHeading3">
    <w:name w:val="UTS Heading 3"/>
    <w:rPr>
      <w:rFonts w:ascii="Arial" w:hAnsi="Arial"/>
      <w:caps/>
      <w:noProof/>
      <w:sz w:val="32"/>
    </w:rPr>
  </w:style>
  <w:style w:type="paragraph" w:customStyle="1" w:styleId="UTSHeading1">
    <w:name w:val="UTS Heading 1"/>
    <w:pPr>
      <w:spacing w:after="120"/>
    </w:pPr>
    <w:rPr>
      <w:rFonts w:ascii="Arial" w:hAnsi="Arial"/>
      <w:b/>
      <w:caps/>
      <w:noProof/>
      <w:sz w:val="48"/>
    </w:rPr>
  </w:style>
  <w:style w:type="paragraph" w:customStyle="1" w:styleId="UTSFooter">
    <w:name w:val="UTS Footer"/>
    <w:rPr>
      <w:rFonts w:ascii="Arial" w:hAnsi="Arial"/>
      <w:noProof/>
      <w:sz w:val="14"/>
    </w:rPr>
  </w:style>
  <w:style w:type="paragraph" w:customStyle="1" w:styleId="UTSBodytextbulleted">
    <w:name w:val="UTS Body text bulleted"/>
    <w:basedOn w:val="Normal"/>
    <w:pPr>
      <w:numPr>
        <w:numId w:val="1"/>
      </w:numPr>
      <w:tabs>
        <w:tab w:val="clear" w:pos="862"/>
        <w:tab w:val="num" w:pos="284"/>
      </w:tabs>
      <w:spacing w:after="120" w:line="240" w:lineRule="exact"/>
      <w:ind w:left="284" w:hanging="284"/>
    </w:pPr>
    <w:rPr>
      <w:rFonts w:ascii="Arial" w:hAnsi="Arial"/>
      <w:sz w:val="20"/>
    </w:rPr>
  </w:style>
  <w:style w:type="paragraph" w:customStyle="1" w:styleId="UTSFacultyName">
    <w:name w:val="UTS Faculty Name"/>
    <w:pPr>
      <w:tabs>
        <w:tab w:val="left" w:pos="6880"/>
      </w:tabs>
      <w:spacing w:before="200"/>
    </w:pPr>
    <w:rPr>
      <w:rFonts w:ascii="Arial" w:hAnsi="Arial"/>
      <w:noProof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C7BE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7BE2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9C7BE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nhideWhenUsed/>
    <w:rsid w:val="00561B7A"/>
    <w:rPr>
      <w:color w:val="0000FF"/>
      <w:u w:val="single"/>
    </w:rPr>
  </w:style>
  <w:style w:type="table" w:styleId="TableGrid">
    <w:name w:val="Table Grid"/>
    <w:basedOn w:val="TableNormal"/>
    <w:uiPriority w:val="59"/>
    <w:rsid w:val="008B45E7"/>
    <w:rPr>
      <w:rFonts w:asciiTheme="minorHAnsi" w:eastAsiaTheme="minorHAnsi" w:hAnsiTheme="minorHAnsi" w:cstheme="minorBidi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040D91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046265"/>
    <w:rPr>
      <w:b/>
      <w:bCs/>
      <w:sz w:val="20"/>
    </w:rPr>
  </w:style>
  <w:style w:type="paragraph" w:styleId="ListParagraph">
    <w:name w:val="List Paragraph"/>
    <w:basedOn w:val="Normal"/>
    <w:uiPriority w:val="34"/>
    <w:qFormat/>
    <w:rsid w:val="0004626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468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7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5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2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2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3" Type="http://schemas.openxmlformats.org/officeDocument/2006/relationships/image" Target="media/image11.jpeg"/><Relationship Id="rId34" Type="http://schemas.openxmlformats.org/officeDocument/2006/relationships/image" Target="media/image12.jpeg"/><Relationship Id="rId35" Type="http://schemas.openxmlformats.org/officeDocument/2006/relationships/image" Target="media/image13.jpeg"/><Relationship Id="rId36" Type="http://schemas.openxmlformats.org/officeDocument/2006/relationships/image" Target="media/image14.jpeg"/><Relationship Id="rId37" Type="http://schemas.openxmlformats.org/officeDocument/2006/relationships/footer" Target="footer1.xml"/><Relationship Id="rId38" Type="http://schemas.openxmlformats.org/officeDocument/2006/relationships/header" Target="header1.xml"/><Relationship Id="rId39" Type="http://schemas.openxmlformats.org/officeDocument/2006/relationships/footer" Target="footer2.xml"/><Relationship Id="rId40" Type="http://schemas.openxmlformats.org/officeDocument/2006/relationships/fontTable" Target="fontTable.xml"/><Relationship Id="rId41" Type="http://schemas.openxmlformats.org/officeDocument/2006/relationships/theme" Target="theme/theme1.xml"/><Relationship Id="rId30" Type="http://schemas.openxmlformats.org/officeDocument/2006/relationships/image" Target="media/image10.png"/><Relationship Id="rId31" Type="http://schemas.openxmlformats.org/officeDocument/2006/relationships/image" Target="media/image9.jpeg"/><Relationship Id="rId32" Type="http://schemas.openxmlformats.org/officeDocument/2006/relationships/image" Target="media/image10.jpeg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jpeg"/><Relationship Id="rId13" Type="http://schemas.openxmlformats.org/officeDocument/2006/relationships/image" Target="media/image4.jpeg"/><Relationship Id="rId14" Type="http://schemas.openxmlformats.org/officeDocument/2006/relationships/image" Target="media/image5.jpeg"/><Relationship Id="rId15" Type="http://schemas.openxmlformats.org/officeDocument/2006/relationships/image" Target="media/image6.jpeg"/><Relationship Id="rId16" Type="http://schemas.openxmlformats.org/officeDocument/2006/relationships/image" Target="media/image7.jpeg"/><Relationship Id="rId17" Type="http://schemas.openxmlformats.org/officeDocument/2006/relationships/image" Target="media/image8.jpeg"/><Relationship Id="rId18" Type="http://schemas.openxmlformats.org/officeDocument/2006/relationships/customXml" Target="ink/ink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settings" Target="settings.xml"/><Relationship Id="rId7" Type="http://schemas.openxmlformats.org/officeDocument/2006/relationships/webSettings" Target="webSettings.xml"/><Relationship Id="rId8" Type="http://schemas.openxmlformats.org/officeDocument/2006/relationships/footnotes" Target="footnotes.xml"/><Relationship Id="rId9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124135\Downloads\UTS%20Lecture%20notes2015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7-10-20T07:04:55.717"/>
    </inkml:context>
    <inkml:brush xml:id="br0">
      <inkml:brushProperty name="width" value="0.02857" units="cm"/>
      <inkml:brushProperty name="height" value="0.02857" units="cm"/>
      <inkml:brushProperty name="color" value="#E71224"/>
    </inkml:brush>
  </inkml:definitions>
  <inkml:trace contextRef="#ctx0" brushRef="#br0">60 393,'3'0,"3"0,3 0,3 0,1 0,2 0,1 0,0 0,-1 0,1 0,0 0,-1 0,0 0,0 0,1 0,-1 0,0 0,0 0,-3 0</inkml:trace>
  <inkml:trace contextRef="#ctx0" brushRef="#br0" timeOffset="1924.3691">30 30,'0'3,"0"3,0 3,0 3,0 2,0 0,0 2,0 0,0-1,0 1,0 0,0-1,0 0,0 0,0 1,0-1,0 0,0 0,0 0,0 0,0 0,0-2</inkml:trace>
  <inkml:trace contextRef="#ctx0" brushRef="#br0" timeOffset="5998.3569">30 0,'0'3,"3"0,3 0,3 0,3-1,1-1,2 0,1-1,-1 0,1 0,0 0,-1 0,0-1,0 4,1 0,-1 0,0 0,0-1,0-1,0 0,0-1,0 0,-3 2,-3 4,0 1,-3 1,-1 3,-2 1,-2 1,0 2,-1 0,-1 1,1-1,0 1,-1-1,1 0,0 1,0-1,0 0,0 0,0 0,0 0,0 0,0 0,0 1,-3-4,-3-3,-3-3,0-3</inkml:trace>
  <inkml:trace contextRef="#ctx0" brushRef="#br0" timeOffset="7661.5432">41 288,'0'2,"-2"4,-2 3,1 3,1 2,0 0,-2-1,-2 0,-1-1,1 1,2-5,3-3,3-5,3-3,1-3,2-1,-1-2,1 1,3 2,-2 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7A8468A96921419EC8CB9BF791CD1B" ma:contentTypeVersion="3" ma:contentTypeDescription="Create a new document." ma:contentTypeScope="" ma:versionID="8e09059436c6d1085ff2e74b3772b035">
  <xsd:schema xmlns:xsd="http://www.w3.org/2001/XMLSchema" xmlns:xs="http://www.w3.org/2001/XMLSchema" xmlns:p="http://schemas.microsoft.com/office/2006/metadata/properties" xmlns:ns1="http://schemas.microsoft.com/sharepoint/v3" xmlns:ns2="eed576b4-51ef-4fde-88aa-d1998b7e86ab" xmlns:ns3="420b5d22-3341-4f60-b4d6-57d88f13fbf6" xmlns:ns4="599cdadb-518c-4a4c-85ba-dbf7adc631b4" targetNamespace="http://schemas.microsoft.com/office/2006/metadata/properties" ma:root="true" ma:fieldsID="ed8dc5b1fb6572d465f2cc67d2746df9" ns1:_="" ns2:_="" ns3:_="" ns4:_="">
    <xsd:import namespace="http://schemas.microsoft.com/sharepoint/v3"/>
    <xsd:import namespace="eed576b4-51ef-4fde-88aa-d1998b7e86ab"/>
    <xsd:import namespace="420b5d22-3341-4f60-b4d6-57d88f13fbf6"/>
    <xsd:import namespace="599cdadb-518c-4a4c-85ba-dbf7adc631b4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n7b07abd204a4b3c8743921084ee4455" minOccurs="0"/>
                <xsd:element ref="ns3:TaxCatchAll" minOccurs="0"/>
                <xsd:element ref="ns4:KeyDocument" minOccurs="0"/>
                <xsd:element ref="ns3:Document_x0020_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Scheduling Start Date" ma:description="" ma:hidden="true" ma:internalName="PublishingStartDate">
      <xsd:simpleType>
        <xsd:restriction base="dms:Unknown"/>
      </xsd:simpleType>
    </xsd:element>
    <xsd:element name="PublishingExpirationDate" ma:index="9" nillable="true" ma:displayName="Scheduling End Date" ma:description="" ma:hidden="true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d576b4-51ef-4fde-88aa-d1998b7e86ab" elementFormDefault="qualified">
    <xsd:import namespace="http://schemas.microsoft.com/office/2006/documentManagement/types"/>
    <xsd:import namespace="http://schemas.microsoft.com/office/infopath/2007/PartnerControls"/>
    <xsd:element name="n7b07abd204a4b3c8743921084ee4455" ma:index="10" nillable="true" ma:displayName="myaudience_0" ma:hidden="true" ma:internalName="n7b07abd204a4b3c8743921084ee4455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0b5d22-3341-4f60-b4d6-57d88f13fbf6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4553cfad-a826-4f39-a88c-0650d3dda480}" ma:internalName="TaxCatchAll" ma:showField="CatchAllData" ma:web="b2ce3108-d608-492b-b71d-3b8d517a71f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Document_x0020_Type" ma:index="13" nillable="true" ma:displayName="Document Type" ma:default="Agenda" ma:format="Dropdown" ma:internalName="Document_x0020_Type" ma:readOnly="false">
      <xsd:simpleType>
        <xsd:restriction base="dms:Choice">
          <xsd:enumeration value="Agenda"/>
          <xsd:enumeration value="Architecture"/>
          <xsd:enumeration value="Business Case"/>
          <xsd:enumeration value="Communication Plan"/>
          <xsd:enumeration value="Design"/>
          <xsd:enumeration value="Diagram"/>
          <xsd:enumeration value="EOI"/>
          <xsd:enumeration value="General"/>
          <xsd:enumeration value="Implementation"/>
          <xsd:enumeration value="Invoice"/>
          <xsd:enumeration value="Issues Log"/>
          <xsd:enumeration value="Minutes"/>
          <xsd:enumeration value="Other"/>
          <xsd:enumeration value="PND"/>
          <xsd:enumeration value="Policy"/>
          <xsd:enumeration value="Presentation"/>
          <xsd:enumeration value="Project Plan"/>
          <xsd:enumeration value="Purchase Order"/>
          <xsd:enumeration value="Requirements"/>
          <xsd:enumeration value="Risk Log"/>
          <xsd:enumeration value="Scoping"/>
          <xsd:enumeration value="Status Report"/>
          <xsd:enumeration value="Tender"/>
          <xsd:enumeration value="Terms of Reference"/>
          <xsd:enumeration value="Testing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99cdadb-518c-4a4c-85ba-dbf7adc631b4" elementFormDefault="qualified">
    <xsd:import namespace="http://schemas.microsoft.com/office/2006/documentManagement/types"/>
    <xsd:import namespace="http://schemas.microsoft.com/office/infopath/2007/PartnerControls"/>
    <xsd:element name="KeyDocument" ma:index="12" nillable="true" ma:displayName="KeyDocument" ma:default="No" ma:format="Dropdown" ma:internalName="KeyDocument" ma:readOnly="false">
      <xsd:simpleType>
        <xsd:restriction base="dms:Choice">
          <xsd:enumeration value="No"/>
          <xsd:enumeration value="Yes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KeyDocument xmlns="599cdadb-518c-4a4c-85ba-dbf7adc631b4">No</KeyDocument>
    <n7b07abd204a4b3c8743921084ee4455 xmlns="eed576b4-51ef-4fde-88aa-d1998b7e86ab" xsi:nil="true"/>
    <PublishingExpirationDate xmlns="http://schemas.microsoft.com/sharepoint/v3" xsi:nil="true"/>
    <Document_x0020_Type xmlns="420b5d22-3341-4f60-b4d6-57d88f13fbf6">Agenda</Document_x0020_Type>
    <PublishingStartDate xmlns="http://schemas.microsoft.com/sharepoint/v3" xsi:nil="true"/>
    <TaxCatchAll xmlns="420b5d22-3341-4f60-b4d6-57d88f13fbf6"/>
  </documentManagement>
</p:properties>
</file>

<file path=customXml/itemProps1.xml><?xml version="1.0" encoding="utf-8"?>
<ds:datastoreItem xmlns:ds="http://schemas.openxmlformats.org/officeDocument/2006/customXml" ds:itemID="{69B96D5B-8A15-437D-9C1A-88BF09EE8B4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45E8554-5B65-4B20-8BCC-DCBD8919F0E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eed576b4-51ef-4fde-88aa-d1998b7e86ab"/>
    <ds:schemaRef ds:uri="420b5d22-3341-4f60-b4d6-57d88f13fbf6"/>
    <ds:schemaRef ds:uri="599cdadb-518c-4a4c-85ba-dbf7adc631b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CEB07B8-A871-4052-983A-0EDE95CB2779}">
  <ds:schemaRefs>
    <ds:schemaRef ds:uri="http://schemas.microsoft.com/office/2006/metadata/properties"/>
    <ds:schemaRef ds:uri="http://schemas.microsoft.com/office/infopath/2007/PartnerControls"/>
    <ds:schemaRef ds:uri="599cdadb-518c-4a4c-85ba-dbf7adc631b4"/>
    <ds:schemaRef ds:uri="eed576b4-51ef-4fde-88aa-d1998b7e86ab"/>
    <ds:schemaRef ds:uri="http://schemas.microsoft.com/sharepoint/v3"/>
    <ds:schemaRef ds:uri="420b5d22-3341-4f60-b4d6-57d88f13fbf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C:\Users\124135\Downloads\UTS Lecture notes2015.dotx</Template>
  <TotalTime>2</TotalTime>
  <Pages>23</Pages>
  <Words>3256</Words>
  <Characters>18560</Characters>
  <Application>Microsoft Macintosh Word</Application>
  <DocSecurity>0</DocSecurity>
  <Lines>154</Lines>
  <Paragraphs>43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LECTURER: (UTS BODY TEXT)</vt:lpstr>
      <vt:lpstr>LECTURER: (UTS BODY TEXT)</vt:lpstr>
    </vt:vector>
  </TitlesOfParts>
  <Company>University of Technology, Sydney</Company>
  <LinksUpToDate>false</LinksUpToDate>
  <CharactersWithSpaces>21773</CharactersWithSpaces>
  <SharedDoc>false</SharedDoc>
  <HLinks>
    <vt:vector size="6" baseType="variant">
      <vt:variant>
        <vt:i4>8323128</vt:i4>
      </vt:variant>
      <vt:variant>
        <vt:i4>1870</vt:i4>
      </vt:variant>
      <vt:variant>
        <vt:i4>1025</vt:i4>
      </vt:variant>
      <vt:variant>
        <vt:i4>1</vt:i4>
      </vt:variant>
      <vt:variant>
        <vt:lpwstr>::::::Documents:1. KATHRYN FOLEY -DO NOT DELETE:5. FONTS, LOGOS, MAPS:2. UTS 2K LOGOS PACKAGE:PC UTS LOGOS - WIndows Formats:UTS logo black PC.bmp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LECTURER: (UTS BODY TEXT)</dc:title>
  <dc:creator>Peter Stewart</dc:creator>
  <cp:lastModifiedBy>Yilun Chen</cp:lastModifiedBy>
  <cp:revision>2</cp:revision>
  <cp:lastPrinted>2005-07-23T09:50:00Z</cp:lastPrinted>
  <dcterms:created xsi:type="dcterms:W3CDTF">2017-11-17T07:34:00Z</dcterms:created>
  <dcterms:modified xsi:type="dcterms:W3CDTF">2017-11-17T07:34:00Z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0x010100D07A8468A96921419EC8CB9BF791CD1B</vt:lpwstr>
  </property>
</Properties>
</file>